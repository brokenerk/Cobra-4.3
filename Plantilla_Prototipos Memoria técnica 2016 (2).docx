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D6" w:rsidRDefault="00FC16D6" w:rsidP="00FC16D6">
      <w:pPr>
        <w:jc w:val="right"/>
        <w:rPr>
          <w:rFonts w:cs="Arial"/>
          <w:sz w:val="20"/>
          <w:szCs w:val="20"/>
        </w:rPr>
      </w:pPr>
      <w:bookmarkStart w:id="0" w:name="_GoBack"/>
      <w:bookmarkEnd w:id="0"/>
      <w:r>
        <w:rPr>
          <w:rFonts w:cs="Arial"/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0" locked="0" layoutInCell="1" allowOverlap="1" wp14:anchorId="37329698" wp14:editId="2AC812EC">
            <wp:simplePos x="0" y="0"/>
            <wp:positionH relativeFrom="column">
              <wp:posOffset>-235585</wp:posOffset>
            </wp:positionH>
            <wp:positionV relativeFrom="paragraph">
              <wp:posOffset>-21590</wp:posOffset>
            </wp:positionV>
            <wp:extent cx="604520" cy="892175"/>
            <wp:effectExtent l="0" t="0" r="5080" b="3175"/>
            <wp:wrapSquare wrapText="bothSides"/>
            <wp:docPr id="1" name="Imagen 1" descr="Descripción: http://148.204.103.140/moodle/file.php/1/imagenes_old/logo_ipn_neg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Descripción: http://148.204.103.140/moodle/file.php/1/imagenes_old/logo_ipn_negr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  <w:lang w:eastAsia="es-MX"/>
        </w:rPr>
        <w:drawing>
          <wp:inline distT="0" distB="0" distL="0" distR="0" wp14:anchorId="588AA912" wp14:editId="5A85005D">
            <wp:extent cx="572770" cy="8655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6D6" w:rsidRPr="00FC16D6" w:rsidRDefault="00FC16D6" w:rsidP="00FC16D6">
      <w:pPr>
        <w:pStyle w:val="Sinespaciado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 w:rsidRPr="00FC16D6">
        <w:rPr>
          <w:rFonts w:ascii="Arial" w:hAnsi="Arial" w:cs="Arial"/>
          <w:sz w:val="32"/>
          <w:szCs w:val="32"/>
        </w:rPr>
        <w:t>INSTITUTO POLITECNICO NACIONAL</w:t>
      </w:r>
    </w:p>
    <w:p w:rsidR="00FC16D6" w:rsidRPr="00FC16D6" w:rsidRDefault="00FC16D6" w:rsidP="00FC16D6">
      <w:pPr>
        <w:pStyle w:val="Sinespaciado"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FC16D6">
        <w:rPr>
          <w:rFonts w:ascii="Arial" w:hAnsi="Arial" w:cs="Arial"/>
          <w:sz w:val="32"/>
          <w:szCs w:val="32"/>
        </w:rPr>
        <w:t xml:space="preserve">SECRETARÍA ACADÉMICA </w:t>
      </w:r>
    </w:p>
    <w:p w:rsidR="00FC16D6" w:rsidRPr="00FC16D6" w:rsidRDefault="00FC16D6" w:rsidP="00FC16D6">
      <w:pPr>
        <w:pStyle w:val="Sinespaciado"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FC16D6">
        <w:rPr>
          <w:rFonts w:ascii="Arial" w:hAnsi="Arial" w:cs="Arial"/>
          <w:sz w:val="32"/>
          <w:szCs w:val="32"/>
        </w:rPr>
        <w:t xml:space="preserve">DIRECCIÓN DE EDUCACIÓN MEDIA </w:t>
      </w:r>
      <w:commentRangeStart w:id="1"/>
      <w:r w:rsidRPr="00FC16D6">
        <w:rPr>
          <w:rFonts w:ascii="Arial" w:hAnsi="Arial" w:cs="Arial"/>
          <w:sz w:val="32"/>
          <w:szCs w:val="32"/>
        </w:rPr>
        <w:t>SUPERIOR</w:t>
      </w:r>
      <w:commentRangeEnd w:id="1"/>
      <w:r w:rsidR="00966930">
        <w:rPr>
          <w:rStyle w:val="Refdecomentario"/>
          <w:rFonts w:ascii="Arial" w:hAnsi="Arial"/>
        </w:rPr>
        <w:commentReference w:id="1"/>
      </w:r>
    </w:p>
    <w:p w:rsidR="00FC16D6" w:rsidRPr="00E27462" w:rsidRDefault="00FC16D6" w:rsidP="00FC16D6">
      <w:pPr>
        <w:pStyle w:val="Sinespaciado"/>
        <w:jc w:val="center"/>
        <w:rPr>
          <w:rFonts w:ascii="Arial" w:hAnsi="Arial" w:cs="Arial"/>
        </w:rPr>
      </w:pPr>
    </w:p>
    <w:p w:rsidR="00FC16D6" w:rsidRPr="00E27462" w:rsidRDefault="00FC16D6" w:rsidP="00FC16D6">
      <w:pPr>
        <w:pStyle w:val="Sinespaciado"/>
        <w:jc w:val="center"/>
        <w:rPr>
          <w:rFonts w:ascii="Arial" w:hAnsi="Arial" w:cs="Arial"/>
        </w:rPr>
      </w:pPr>
    </w:p>
    <w:p w:rsidR="00FC16D6" w:rsidRPr="004951FC" w:rsidRDefault="00FC16D6" w:rsidP="00FC16D6">
      <w:pPr>
        <w:pStyle w:val="Sinespaciado"/>
        <w:rPr>
          <w:rFonts w:ascii="Arial" w:hAnsi="Arial" w:cs="Arial"/>
        </w:rPr>
      </w:pPr>
    </w:p>
    <w:p w:rsidR="00FC16D6" w:rsidRPr="004951FC" w:rsidRDefault="00FC16D6" w:rsidP="00FC16D6">
      <w:pPr>
        <w:pStyle w:val="Sinespaciado"/>
        <w:jc w:val="center"/>
        <w:rPr>
          <w:rFonts w:ascii="Arial" w:hAnsi="Arial" w:cs="Arial"/>
        </w:rPr>
      </w:pPr>
    </w:p>
    <w:p w:rsidR="00FC16D6" w:rsidRPr="004951FC" w:rsidRDefault="00FC16D6" w:rsidP="00FC16D6">
      <w:pPr>
        <w:pStyle w:val="Sinespaciado"/>
        <w:jc w:val="center"/>
        <w:rPr>
          <w:rFonts w:ascii="Arial" w:hAnsi="Arial" w:cs="Arial"/>
        </w:rPr>
      </w:pPr>
    </w:p>
    <w:p w:rsidR="00FC16D6" w:rsidRPr="004951FC" w:rsidRDefault="00FC16D6" w:rsidP="00FC16D6">
      <w:pPr>
        <w:pStyle w:val="Sinespaciado"/>
        <w:jc w:val="center"/>
        <w:rPr>
          <w:rFonts w:ascii="Arial" w:hAnsi="Arial" w:cs="Arial"/>
        </w:rPr>
      </w:pPr>
    </w:p>
    <w:p w:rsidR="00FC16D6" w:rsidRPr="004951FC" w:rsidRDefault="00FC16D6" w:rsidP="00FC16D6">
      <w:pPr>
        <w:pStyle w:val="Sinespaciado"/>
        <w:jc w:val="center"/>
        <w:rPr>
          <w:rFonts w:ascii="Arial" w:hAnsi="Arial" w:cs="Arial"/>
        </w:rPr>
      </w:pPr>
    </w:p>
    <w:p w:rsidR="00FC16D6" w:rsidRPr="00FC16D6" w:rsidRDefault="00FC16D6" w:rsidP="00FC16D6">
      <w:pPr>
        <w:pStyle w:val="Sinespaciado"/>
        <w:jc w:val="center"/>
        <w:rPr>
          <w:rFonts w:ascii="Arial" w:hAnsi="Arial" w:cs="Arial"/>
          <w:sz w:val="18"/>
        </w:rPr>
      </w:pPr>
    </w:p>
    <w:p w:rsidR="00FC16D6" w:rsidRPr="00FC16D6" w:rsidRDefault="00FC16D6" w:rsidP="00FC16D6">
      <w:pPr>
        <w:pStyle w:val="Sinespaciado"/>
        <w:jc w:val="center"/>
        <w:rPr>
          <w:rFonts w:ascii="Arial" w:hAnsi="Arial" w:cs="Arial"/>
          <w:sz w:val="40"/>
        </w:rPr>
      </w:pPr>
      <w:r w:rsidRPr="00FC16D6">
        <w:rPr>
          <w:rFonts w:ascii="Arial" w:hAnsi="Arial" w:cs="Arial"/>
          <w:sz w:val="40"/>
        </w:rPr>
        <w:t xml:space="preserve">NOMBRE DEL </w:t>
      </w:r>
      <w:commentRangeStart w:id="2"/>
      <w:r w:rsidRPr="00FC16D6">
        <w:rPr>
          <w:rFonts w:ascii="Arial" w:hAnsi="Arial" w:cs="Arial"/>
          <w:sz w:val="40"/>
        </w:rPr>
        <w:t>PROTOTIPO</w:t>
      </w:r>
      <w:commentRangeEnd w:id="2"/>
      <w:r w:rsidR="00486A52">
        <w:rPr>
          <w:rStyle w:val="Refdecomentario"/>
          <w:rFonts w:ascii="Arial" w:hAnsi="Arial"/>
        </w:rPr>
        <w:commentReference w:id="2"/>
      </w:r>
    </w:p>
    <w:p w:rsidR="00FC16D6" w:rsidRPr="00FC16D6" w:rsidRDefault="00FC16D6" w:rsidP="00FC16D6">
      <w:pPr>
        <w:pStyle w:val="Sinespaciado"/>
        <w:jc w:val="center"/>
        <w:rPr>
          <w:rFonts w:ascii="Arial" w:hAnsi="Arial" w:cs="Arial"/>
          <w:sz w:val="40"/>
        </w:rPr>
      </w:pPr>
    </w:p>
    <w:p w:rsidR="00FC16D6" w:rsidRPr="00FC16D6" w:rsidRDefault="00FC16D6" w:rsidP="00FC16D6">
      <w:pPr>
        <w:pStyle w:val="Sinespaciado"/>
        <w:jc w:val="center"/>
        <w:rPr>
          <w:rFonts w:ascii="Arial" w:hAnsi="Arial" w:cs="Arial"/>
          <w:sz w:val="40"/>
        </w:rPr>
      </w:pPr>
    </w:p>
    <w:p w:rsidR="00FC16D6" w:rsidRPr="00FC16D6" w:rsidRDefault="00FC16D6" w:rsidP="00FC16D6">
      <w:pPr>
        <w:pStyle w:val="Sinespaciado"/>
        <w:jc w:val="center"/>
        <w:rPr>
          <w:rFonts w:ascii="Arial" w:hAnsi="Arial" w:cs="Arial"/>
          <w:sz w:val="40"/>
        </w:rPr>
      </w:pPr>
      <w:r w:rsidRPr="00FC16D6">
        <w:rPr>
          <w:rFonts w:ascii="Arial" w:hAnsi="Arial" w:cs="Arial"/>
          <w:sz w:val="40"/>
        </w:rPr>
        <w:t>CATEGORÍA:</w:t>
      </w:r>
    </w:p>
    <w:p w:rsidR="00FC16D6" w:rsidRPr="004951FC" w:rsidRDefault="00FC16D6" w:rsidP="00FC16D6">
      <w:pPr>
        <w:pStyle w:val="Sinespaciado"/>
        <w:rPr>
          <w:rFonts w:ascii="Arial" w:hAnsi="Arial" w:cs="Arial"/>
          <w:sz w:val="96"/>
        </w:rPr>
      </w:pPr>
    </w:p>
    <w:p w:rsidR="00FC16D6" w:rsidRPr="004951FC" w:rsidRDefault="00FC16D6" w:rsidP="00FC16D6">
      <w:pPr>
        <w:pStyle w:val="Sinespaciado"/>
        <w:rPr>
          <w:rFonts w:ascii="Arial" w:hAnsi="Arial" w:cs="Arial"/>
          <w:sz w:val="96"/>
        </w:rPr>
      </w:pPr>
    </w:p>
    <w:tbl>
      <w:tblPr>
        <w:tblW w:w="8790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4253"/>
      </w:tblGrid>
      <w:tr w:rsidR="00FC16D6" w:rsidRPr="00E27462" w:rsidTr="00FC16D6">
        <w:trPr>
          <w:trHeight w:val="334"/>
          <w:jc w:val="center"/>
        </w:trPr>
        <w:tc>
          <w:tcPr>
            <w:tcW w:w="4537" w:type="dxa"/>
            <w:tcBorders>
              <w:bottom w:val="single" w:sz="4" w:space="0" w:color="auto"/>
            </w:tcBorders>
            <w:shd w:val="clear" w:color="auto" w:fill="000000"/>
          </w:tcPr>
          <w:p w:rsidR="00FC16D6" w:rsidRPr="00E27462" w:rsidRDefault="00FC16D6" w:rsidP="00B33286">
            <w:pPr>
              <w:pStyle w:val="Sinespaciado"/>
              <w:jc w:val="center"/>
              <w:rPr>
                <w:rFonts w:ascii="Arial" w:hAnsi="Arial" w:cs="Arial"/>
                <w:b/>
                <w:i/>
                <w:sz w:val="2"/>
                <w:szCs w:val="20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000000"/>
          </w:tcPr>
          <w:p w:rsidR="00FC16D6" w:rsidRPr="00E27462" w:rsidRDefault="00FC16D6" w:rsidP="00B33286">
            <w:pPr>
              <w:pStyle w:val="Sinespaciado"/>
              <w:jc w:val="center"/>
              <w:rPr>
                <w:rFonts w:ascii="Arial" w:hAnsi="Arial" w:cs="Arial"/>
                <w:b/>
                <w:i/>
                <w:sz w:val="2"/>
                <w:szCs w:val="20"/>
              </w:rPr>
            </w:pPr>
          </w:p>
        </w:tc>
      </w:tr>
      <w:tr w:rsidR="00FC16D6" w:rsidRPr="00E27462" w:rsidTr="00FC16D6">
        <w:trPr>
          <w:trHeight w:val="777"/>
          <w:jc w:val="center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C16D6" w:rsidRPr="00CC0F5F" w:rsidRDefault="00FC16D6" w:rsidP="00B33286">
            <w:pPr>
              <w:spacing w:before="240"/>
              <w:rPr>
                <w:sz w:val="32"/>
              </w:rPr>
            </w:pPr>
            <w:r w:rsidRPr="00CC0F5F">
              <w:rPr>
                <w:rFonts w:cs="Arial"/>
                <w:b/>
                <w:sz w:val="32"/>
                <w:szCs w:val="20"/>
              </w:rPr>
              <w:t xml:space="preserve">FECHA: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C16D6" w:rsidRPr="00CC0F5F" w:rsidRDefault="00FC16D6" w:rsidP="00B33286">
            <w:pPr>
              <w:spacing w:before="240"/>
              <w:rPr>
                <w:sz w:val="32"/>
              </w:rPr>
            </w:pPr>
            <w:r w:rsidRPr="00CC0F5F">
              <w:rPr>
                <w:rFonts w:cs="Arial"/>
                <w:b/>
                <w:sz w:val="32"/>
                <w:szCs w:val="20"/>
              </w:rPr>
              <w:t xml:space="preserve">FOLIO: </w:t>
            </w:r>
          </w:p>
        </w:tc>
      </w:tr>
      <w:tr w:rsidR="00FC16D6" w:rsidRPr="00E27462" w:rsidTr="00FC16D6">
        <w:trPr>
          <w:trHeight w:val="903"/>
          <w:jc w:val="center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16D6" w:rsidRPr="00CC0F5F" w:rsidRDefault="00FC16D6" w:rsidP="00B33286">
            <w:pPr>
              <w:spacing w:before="240"/>
              <w:jc w:val="center"/>
              <w:rPr>
                <w:rFonts w:cs="Arial"/>
                <w:b/>
                <w:sz w:val="24"/>
                <w:szCs w:val="20"/>
              </w:rPr>
            </w:pPr>
            <w:r w:rsidRPr="00FC16D6">
              <w:rPr>
                <w:rFonts w:cs="Arial"/>
                <w:b/>
                <w:color w:val="4A442A" w:themeColor="background2" w:themeShade="40"/>
                <w:sz w:val="24"/>
                <w:szCs w:val="20"/>
              </w:rPr>
              <w:t>Para ser llenado por DEMS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16D6" w:rsidRPr="00CC0F5F" w:rsidRDefault="00FC16D6" w:rsidP="00B33286">
            <w:pPr>
              <w:spacing w:before="240"/>
              <w:jc w:val="center"/>
              <w:rPr>
                <w:rFonts w:cs="Arial"/>
                <w:b/>
                <w:sz w:val="24"/>
                <w:szCs w:val="20"/>
              </w:rPr>
            </w:pPr>
            <w:r w:rsidRPr="00FC16D6">
              <w:rPr>
                <w:rFonts w:cs="Arial"/>
                <w:b/>
                <w:color w:val="4A442A" w:themeColor="background2" w:themeShade="40"/>
                <w:sz w:val="24"/>
                <w:szCs w:val="20"/>
              </w:rPr>
              <w:t>Para ser llenado por DEMS</w:t>
            </w:r>
          </w:p>
        </w:tc>
      </w:tr>
    </w:tbl>
    <w:p w:rsidR="00FC16D6" w:rsidRDefault="00FC16D6" w:rsidP="00135A27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jc w:val="left"/>
        <w:rPr>
          <w:rFonts w:cs="Arial"/>
          <w:b/>
          <w:color w:val="000000"/>
          <w:sz w:val="24"/>
          <w:szCs w:val="24"/>
        </w:rPr>
      </w:pPr>
    </w:p>
    <w:p w:rsidR="00BF4407" w:rsidRDefault="00FC16D6" w:rsidP="003F4DE8">
      <w:pPr>
        <w:jc w:val="left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br w:type="page"/>
      </w:r>
    </w:p>
    <w:p w:rsidR="00601009" w:rsidRPr="00CA1CE3" w:rsidRDefault="00601009" w:rsidP="00980919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jc w:val="center"/>
        <w:rPr>
          <w:rFonts w:cs="Arial"/>
          <w:b/>
          <w:color w:val="000000"/>
          <w:sz w:val="24"/>
          <w:szCs w:val="24"/>
        </w:rPr>
      </w:pPr>
    </w:p>
    <w:p w:rsidR="00D626FB" w:rsidRDefault="00633BE8" w:rsidP="00980919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rPr>
          <w:rFonts w:cs="Arial"/>
          <w:b/>
          <w:color w:val="000000"/>
          <w:sz w:val="24"/>
          <w:szCs w:val="24"/>
        </w:rPr>
      </w:pPr>
      <w:commentRangeStart w:id="3"/>
      <w:r>
        <w:rPr>
          <w:rFonts w:cs="Arial"/>
          <w:b/>
          <w:color w:val="000000"/>
          <w:sz w:val="24"/>
          <w:szCs w:val="24"/>
        </w:rPr>
        <w:t>Índice</w:t>
      </w:r>
      <w:commentRangeEnd w:id="3"/>
      <w:r w:rsidR="003F4DE8">
        <w:rPr>
          <w:rStyle w:val="Refdecomentario"/>
        </w:rPr>
        <w:commentReference w:id="3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es-MX"/>
        </w:rPr>
        <w:id w:val="686594"/>
        <w:docPartObj>
          <w:docPartGallery w:val="Table of Contents"/>
          <w:docPartUnique/>
        </w:docPartObj>
      </w:sdtPr>
      <w:sdtEndPr/>
      <w:sdtContent>
        <w:p w:rsidR="00633BE8" w:rsidRDefault="00633BE8" w:rsidP="00486A52">
          <w:pPr>
            <w:pStyle w:val="TtulodeTDC"/>
            <w:numPr>
              <w:ilvl w:val="0"/>
              <w:numId w:val="0"/>
            </w:numPr>
            <w:ind w:left="720" w:hanging="360"/>
          </w:pPr>
        </w:p>
        <w:p w:rsidR="00FA46B4" w:rsidRDefault="00633BE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43049712" w:history="1">
            <w:r w:rsidR="00FA46B4" w:rsidRPr="00714BAF">
              <w:rPr>
                <w:rStyle w:val="Hipervnculo"/>
                <w:noProof/>
              </w:rPr>
              <w:t>1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Resumen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_Toc443049712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3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13" w:history="1">
            <w:r w:rsidR="00FA46B4" w:rsidRPr="00714BAF">
              <w:rPr>
                <w:rStyle w:val="Hipervnculo"/>
                <w:noProof/>
              </w:rPr>
              <w:t>2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Índice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_Toc443049713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3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14" w:history="1">
            <w:r w:rsidR="00FA46B4" w:rsidRPr="00714BAF">
              <w:rPr>
                <w:rStyle w:val="Hipervnculo"/>
                <w:noProof/>
              </w:rPr>
              <w:t>3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Introducción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_Toc443049714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3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15" w:history="1">
            <w:r w:rsidR="00FA46B4" w:rsidRPr="00714BAF">
              <w:rPr>
                <w:rStyle w:val="Hipervnculo"/>
                <w:noProof/>
              </w:rPr>
              <w:t>4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Objetivos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_Toc443049715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3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16" w:history="1">
            <w:r w:rsidR="00FA46B4" w:rsidRPr="00714BAF">
              <w:rPr>
                <w:rStyle w:val="Hipervnculo"/>
                <w:noProof/>
              </w:rPr>
              <w:t>4.1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Objetivo General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_Toc443049716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3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17" w:history="1">
            <w:r w:rsidR="00FA46B4" w:rsidRPr="00714BAF">
              <w:rPr>
                <w:rStyle w:val="Hipervnculo"/>
                <w:noProof/>
              </w:rPr>
              <w:t>4.2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Objetivos Específicos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_Toc443049717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3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18" w:history="1">
            <w:r w:rsidR="00FA46B4" w:rsidRPr="00714BAF">
              <w:rPr>
                <w:rStyle w:val="Hipervnculo"/>
                <w:noProof/>
              </w:rPr>
              <w:t>5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Justificación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_Toc443049718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4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19" w:history="1">
            <w:r w:rsidR="00FA46B4" w:rsidRPr="00714BAF">
              <w:rPr>
                <w:rStyle w:val="Hipervnculo"/>
                <w:noProof/>
              </w:rPr>
              <w:t>6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Sustento Teórico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_Toc443049719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4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20" w:history="1">
            <w:r w:rsidR="00FA46B4" w:rsidRPr="00714BAF">
              <w:rPr>
                <w:rStyle w:val="Hipervnculo"/>
                <w:noProof/>
              </w:rPr>
              <w:t>6.1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Subtítulo 1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_Toc443049720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4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21" w:history="1">
            <w:r w:rsidR="00FA46B4" w:rsidRPr="00714BAF">
              <w:rPr>
                <w:rStyle w:val="Hipervnculo"/>
                <w:noProof/>
              </w:rPr>
              <w:t>7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Metodología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_Toc443049721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4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22" w:history="1">
            <w:r w:rsidR="00FA46B4" w:rsidRPr="00714BAF">
              <w:rPr>
                <w:rStyle w:val="Hipervnculo"/>
                <w:noProof/>
              </w:rPr>
              <w:t>7.1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Descripción de planeación: Cronograma de actividades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_Toc443049722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4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23" w:history="1">
            <w:r w:rsidR="00FA46B4" w:rsidRPr="00714BAF">
              <w:rPr>
                <w:rStyle w:val="Hipervnculo"/>
                <w:noProof/>
              </w:rPr>
              <w:t>7.2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Descripción de grado de factibilidad técnica y financiera: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_Toc443049723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4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24" w:history="1">
            <w:r w:rsidR="00FA46B4" w:rsidRPr="00714BAF">
              <w:rPr>
                <w:rStyle w:val="Hipervnculo"/>
                <w:noProof/>
              </w:rPr>
              <w:t>7.3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Descripción de impacto social o tecnológico y/o desarrollo  sustentable: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_Toc443049724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5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25" w:history="1">
            <w:r w:rsidR="00FA46B4" w:rsidRPr="00714BAF">
              <w:rPr>
                <w:rStyle w:val="Hipervnculo"/>
                <w:noProof/>
              </w:rPr>
              <w:t>7.4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Descripción del grado de Innovación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_Toc443049725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5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26" w:history="1">
            <w:r w:rsidR="00FA46B4" w:rsidRPr="00714BAF">
              <w:rPr>
                <w:rStyle w:val="Hipervnculo"/>
                <w:noProof/>
              </w:rPr>
              <w:t>7.5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Descripción de Pruebas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_Toc443049726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5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27" w:history="1">
            <w:r w:rsidR="00FA46B4" w:rsidRPr="00714BAF">
              <w:rPr>
                <w:rStyle w:val="Hipervnculo"/>
                <w:noProof/>
              </w:rPr>
              <w:t>8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Análisis de Resultados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_Toc443049727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5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28" w:history="1">
            <w:r w:rsidR="00FA46B4" w:rsidRPr="00714BAF">
              <w:rPr>
                <w:rStyle w:val="Hipervnculo"/>
                <w:noProof/>
              </w:rPr>
              <w:t>9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Conclusiones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_Toc443049728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5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29" w:history="1">
            <w:r w:rsidR="00FA46B4" w:rsidRPr="00714BAF">
              <w:rPr>
                <w:rStyle w:val="Hipervnculo"/>
                <w:noProof/>
                <w:lang w:val="es-ES_tradnl"/>
              </w:rPr>
              <w:t>10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  <w:lang w:val="es-ES_tradnl"/>
              </w:rPr>
              <w:t>Bibliografía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_Toc443049729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5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30" w:history="1">
            <w:r w:rsidR="00FA46B4" w:rsidRPr="00714BAF">
              <w:rPr>
                <w:rStyle w:val="Hipervnculo"/>
                <w:noProof/>
              </w:rPr>
              <w:t>11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Anexo fotográfico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_Toc443049730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6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FA46B4" w:rsidRDefault="00677F5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443049731" w:history="1">
            <w:r w:rsidR="00FA46B4" w:rsidRPr="00714BAF">
              <w:rPr>
                <w:rStyle w:val="Hipervnculo"/>
                <w:noProof/>
              </w:rPr>
              <w:t>11.1</w:t>
            </w:r>
            <w:r w:rsidR="00FA46B4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FA46B4" w:rsidRPr="00714BAF">
              <w:rPr>
                <w:rStyle w:val="Hipervnculo"/>
                <w:noProof/>
              </w:rPr>
              <w:t>Subtítulo 1</w:t>
            </w:r>
            <w:r w:rsidR="00FA46B4">
              <w:rPr>
                <w:noProof/>
                <w:webHidden/>
              </w:rPr>
              <w:tab/>
            </w:r>
            <w:r w:rsidR="00FA46B4">
              <w:rPr>
                <w:noProof/>
                <w:webHidden/>
              </w:rPr>
              <w:fldChar w:fldCharType="begin"/>
            </w:r>
            <w:r w:rsidR="00FA46B4">
              <w:rPr>
                <w:noProof/>
                <w:webHidden/>
              </w:rPr>
              <w:instrText xml:space="preserve"> PAGEREF _Toc443049731 \h </w:instrText>
            </w:r>
            <w:r w:rsidR="00FA46B4">
              <w:rPr>
                <w:noProof/>
                <w:webHidden/>
              </w:rPr>
            </w:r>
            <w:r w:rsidR="00FA46B4">
              <w:rPr>
                <w:noProof/>
                <w:webHidden/>
              </w:rPr>
              <w:fldChar w:fldCharType="separate"/>
            </w:r>
            <w:r w:rsidR="00FA46B4">
              <w:rPr>
                <w:noProof/>
                <w:webHidden/>
              </w:rPr>
              <w:t>6</w:t>
            </w:r>
            <w:r w:rsidR="00FA46B4">
              <w:rPr>
                <w:noProof/>
                <w:webHidden/>
              </w:rPr>
              <w:fldChar w:fldCharType="end"/>
            </w:r>
          </w:hyperlink>
        </w:p>
        <w:p w:rsidR="00633BE8" w:rsidRDefault="00633BE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69198D" w:rsidRDefault="0069198D">
      <w:pPr>
        <w:pStyle w:val="Tabladeilustraciones"/>
        <w:tabs>
          <w:tab w:val="right" w:leader="dot" w:pos="8828"/>
        </w:tabs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Índice de Ilustraciones</w:t>
      </w:r>
    </w:p>
    <w:p w:rsidR="0069198D" w:rsidRDefault="0069198D">
      <w:pPr>
        <w:pStyle w:val="Tabladeilustraciones"/>
        <w:tabs>
          <w:tab w:val="right" w:leader="dot" w:pos="8828"/>
        </w:tabs>
        <w:rPr>
          <w:rFonts w:cs="Arial"/>
          <w:b/>
          <w:color w:val="000000"/>
          <w:sz w:val="24"/>
          <w:szCs w:val="24"/>
        </w:rPr>
      </w:pPr>
    </w:p>
    <w:p w:rsidR="00D626FB" w:rsidRDefault="00D626FB">
      <w:pPr>
        <w:pStyle w:val="Tabladeilustraciones"/>
        <w:tabs>
          <w:tab w:val="right" w:leader="dot" w:pos="8828"/>
        </w:tabs>
        <w:rPr>
          <w:noProof/>
        </w:rPr>
      </w:pPr>
      <w:r>
        <w:rPr>
          <w:rFonts w:cs="Arial"/>
          <w:b/>
          <w:color w:val="000000"/>
          <w:sz w:val="24"/>
          <w:szCs w:val="24"/>
        </w:rPr>
        <w:fldChar w:fldCharType="begin"/>
      </w:r>
      <w:r>
        <w:rPr>
          <w:rFonts w:cs="Arial"/>
          <w:b/>
          <w:color w:val="000000"/>
          <w:sz w:val="24"/>
          <w:szCs w:val="24"/>
        </w:rPr>
        <w:instrText xml:space="preserve"> TOC \h \z \c "Figura" </w:instrText>
      </w:r>
      <w:r>
        <w:rPr>
          <w:rFonts w:cs="Arial"/>
          <w:b/>
          <w:color w:val="000000"/>
          <w:sz w:val="24"/>
          <w:szCs w:val="24"/>
        </w:rPr>
        <w:fldChar w:fldCharType="separate"/>
      </w:r>
      <w:hyperlink w:anchor="_Toc322082802" w:history="1">
        <w:r w:rsidRPr="00B57BA3">
          <w:rPr>
            <w:rStyle w:val="Hipervnculo"/>
            <w:noProof/>
          </w:rPr>
          <w:t>Figura 1. Pones el nombre de tu 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_Toc322082802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02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3BE8" w:rsidRDefault="00D626FB" w:rsidP="00980919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fldChar w:fldCharType="end"/>
      </w:r>
    </w:p>
    <w:p w:rsidR="002F5C2F" w:rsidRDefault="002F5C2F">
      <w:pPr>
        <w:jc w:val="left"/>
        <w:rPr>
          <w:rFonts w:cs="Arial"/>
          <w:b/>
          <w:color w:val="000000"/>
          <w:sz w:val="24"/>
          <w:szCs w:val="24"/>
        </w:rPr>
      </w:pPr>
      <w:r>
        <w:rPr>
          <w:rFonts w:cs="Arial"/>
          <w:bCs/>
          <w:color w:val="000000"/>
          <w:szCs w:val="24"/>
        </w:rPr>
        <w:br w:type="page"/>
      </w:r>
    </w:p>
    <w:p w:rsidR="00E52FDC" w:rsidRDefault="00E52FDC" w:rsidP="00E52FDC">
      <w:pPr>
        <w:pStyle w:val="Ttulo1"/>
      </w:pPr>
      <w:bookmarkStart w:id="4" w:name="_Toc443049712"/>
      <w:commentRangeStart w:id="5"/>
      <w:r>
        <w:lastRenderedPageBreak/>
        <w:t>Resumen</w:t>
      </w:r>
      <w:commentRangeEnd w:id="5"/>
      <w:r>
        <w:rPr>
          <w:rStyle w:val="Refdecomentario"/>
          <w:rFonts w:eastAsiaTheme="minorHAnsi" w:cstheme="minorBidi"/>
          <w:b w:val="0"/>
          <w:bCs w:val="0"/>
        </w:rPr>
        <w:commentReference w:id="5"/>
      </w:r>
      <w:bookmarkEnd w:id="4"/>
      <w:r>
        <w:t xml:space="preserve"> </w:t>
      </w:r>
    </w:p>
    <w:p w:rsidR="00E52FDC" w:rsidRDefault="00E52FDC" w:rsidP="00E52FDC"/>
    <w:p w:rsidR="00E52FDC" w:rsidRPr="00E52FDC" w:rsidRDefault="00E52FDC" w:rsidP="00E52FDC"/>
    <w:p w:rsidR="00E52FDC" w:rsidRDefault="00E52FDC" w:rsidP="00E52FDC">
      <w:pPr>
        <w:pStyle w:val="Ttulo1"/>
      </w:pPr>
      <w:bookmarkStart w:id="6" w:name="_Toc443049713"/>
      <w:commentRangeStart w:id="7"/>
      <w:r>
        <w:t>Índice</w:t>
      </w:r>
      <w:commentRangeEnd w:id="7"/>
      <w:r>
        <w:rPr>
          <w:rStyle w:val="Refdecomentario"/>
          <w:rFonts w:eastAsiaTheme="minorHAnsi" w:cstheme="minorBidi"/>
          <w:b w:val="0"/>
          <w:bCs w:val="0"/>
        </w:rPr>
        <w:commentReference w:id="7"/>
      </w:r>
      <w:bookmarkEnd w:id="6"/>
    </w:p>
    <w:p w:rsidR="00C71993" w:rsidRDefault="00C71993" w:rsidP="00C71993"/>
    <w:p w:rsidR="00C71993" w:rsidRPr="00C71993" w:rsidRDefault="00C71993" w:rsidP="00C71993"/>
    <w:p w:rsidR="00A2085E" w:rsidRDefault="00065787" w:rsidP="00486A52">
      <w:pPr>
        <w:pStyle w:val="Ttulo1"/>
      </w:pPr>
      <w:bookmarkStart w:id="8" w:name="_Toc443049714"/>
      <w:r w:rsidRPr="00CA1CE3">
        <w:t>Intr</w:t>
      </w:r>
      <w:commentRangeStart w:id="9"/>
      <w:r w:rsidRPr="00CA1CE3">
        <w:t>oducció</w:t>
      </w:r>
      <w:commentRangeEnd w:id="9"/>
      <w:r w:rsidR="00135A27">
        <w:rPr>
          <w:rStyle w:val="Refdecomentario"/>
          <w:rFonts w:eastAsiaTheme="minorHAnsi" w:cstheme="minorBidi"/>
          <w:b w:val="0"/>
          <w:bCs w:val="0"/>
        </w:rPr>
        <w:commentReference w:id="9"/>
      </w:r>
      <w:r w:rsidRPr="00CA1CE3">
        <w:t>n</w:t>
      </w:r>
      <w:bookmarkEnd w:id="8"/>
    </w:p>
    <w:p w:rsidR="00C71993" w:rsidRPr="00C71993" w:rsidRDefault="00C71993" w:rsidP="00C71993"/>
    <w:p w:rsidR="00072AEE" w:rsidRDefault="00072AEE" w:rsidP="00980919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rPr>
          <w:rFonts w:cs="Arial"/>
          <w:b/>
          <w:color w:val="000000"/>
          <w:sz w:val="24"/>
          <w:szCs w:val="24"/>
        </w:rPr>
      </w:pPr>
    </w:p>
    <w:p w:rsidR="00EC1299" w:rsidRPr="00486A52" w:rsidRDefault="00486A52" w:rsidP="0069198D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rPr>
          <w:rFonts w:cs="Arial"/>
          <w:b/>
          <w:color w:val="000000"/>
          <w:sz w:val="24"/>
          <w:szCs w:val="24"/>
        </w:rPr>
      </w:pPr>
      <w:r w:rsidRPr="00486A52">
        <w:t>Des</w:t>
      </w:r>
      <w:r>
        <w:t>cribe el alcance del documento…</w:t>
      </w:r>
    </w:p>
    <w:p w:rsidR="00FC16D6" w:rsidRPr="002F5C2F" w:rsidRDefault="00FC16D6" w:rsidP="002F5C2F">
      <w:pPr>
        <w:rPr>
          <w:lang w:val="es-ES"/>
        </w:rPr>
      </w:pPr>
    </w:p>
    <w:p w:rsidR="00486A52" w:rsidRDefault="006C6899" w:rsidP="00A76935">
      <w:pPr>
        <w:pStyle w:val="Ttulo1"/>
        <w:rPr>
          <w:szCs w:val="24"/>
        </w:rPr>
      </w:pPr>
      <w:bookmarkStart w:id="10" w:name="_Toc443049715"/>
      <w:commentRangeStart w:id="11"/>
      <w:r w:rsidRPr="00A76935">
        <w:rPr>
          <w:szCs w:val="24"/>
        </w:rPr>
        <w:t>Objetivo</w:t>
      </w:r>
      <w:r w:rsidR="00486A52">
        <w:rPr>
          <w:szCs w:val="24"/>
        </w:rPr>
        <w:t>s</w:t>
      </w:r>
      <w:commentRangeEnd w:id="11"/>
      <w:r w:rsidR="00A17959">
        <w:rPr>
          <w:rStyle w:val="Refdecomentario"/>
          <w:rFonts w:eastAsiaTheme="minorHAnsi" w:cstheme="minorBidi"/>
          <w:b w:val="0"/>
          <w:bCs w:val="0"/>
        </w:rPr>
        <w:commentReference w:id="11"/>
      </w:r>
      <w:bookmarkEnd w:id="10"/>
    </w:p>
    <w:p w:rsidR="003D3F7B" w:rsidRDefault="00A17959" w:rsidP="00486A52">
      <w:pPr>
        <w:pStyle w:val="Ttulo2"/>
      </w:pPr>
      <w:bookmarkStart w:id="12" w:name="_Toc443049716"/>
      <w:r>
        <w:t xml:space="preserve">Objetivo </w:t>
      </w:r>
      <w:commentRangeStart w:id="13"/>
      <w:r w:rsidR="006C6899" w:rsidRPr="00A76935">
        <w:t>General</w:t>
      </w:r>
      <w:commentRangeEnd w:id="13"/>
      <w:r>
        <w:rPr>
          <w:rStyle w:val="Refdecomentario"/>
          <w:rFonts w:eastAsiaTheme="minorHAnsi" w:cstheme="minorBidi"/>
          <w:b w:val="0"/>
          <w:bCs w:val="0"/>
        </w:rPr>
        <w:commentReference w:id="13"/>
      </w:r>
      <w:bookmarkEnd w:id="12"/>
    </w:p>
    <w:p w:rsidR="003D3F7B" w:rsidRDefault="003D3F7B" w:rsidP="00A76935"/>
    <w:p w:rsidR="00A17959" w:rsidRPr="00966930" w:rsidRDefault="00A17959" w:rsidP="00966930"/>
    <w:p w:rsidR="00CA1CE3" w:rsidRPr="00966930" w:rsidRDefault="00CA1CE3" w:rsidP="00966930">
      <w:pPr>
        <w:rPr>
          <w:b/>
        </w:rPr>
      </w:pPr>
    </w:p>
    <w:p w:rsidR="00980919" w:rsidRPr="00966930" w:rsidRDefault="00980919" w:rsidP="00966930">
      <w:pPr>
        <w:rPr>
          <w:b/>
        </w:rPr>
      </w:pPr>
    </w:p>
    <w:p w:rsidR="00980919" w:rsidRPr="00966930" w:rsidRDefault="00980919" w:rsidP="00966930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rPr>
          <w:rFonts w:cs="Arial"/>
          <w:b/>
          <w:color w:val="000000"/>
        </w:rPr>
      </w:pPr>
    </w:p>
    <w:p w:rsidR="003D3F7B" w:rsidRPr="00966930" w:rsidRDefault="005F4F33" w:rsidP="00966930">
      <w:pPr>
        <w:pStyle w:val="Ttulo2"/>
        <w:rPr>
          <w:szCs w:val="22"/>
        </w:rPr>
      </w:pPr>
      <w:bookmarkStart w:id="14" w:name="_Toc443049717"/>
      <w:r w:rsidRPr="00966930">
        <w:rPr>
          <w:szCs w:val="22"/>
        </w:rPr>
        <w:t xml:space="preserve">Objetivos </w:t>
      </w:r>
      <w:commentRangeStart w:id="15"/>
      <w:r w:rsidRPr="00966930">
        <w:rPr>
          <w:szCs w:val="22"/>
        </w:rPr>
        <w:t>Específicos</w:t>
      </w:r>
      <w:commentRangeEnd w:id="15"/>
      <w:r w:rsidR="00966930" w:rsidRPr="00966930">
        <w:rPr>
          <w:rStyle w:val="Refdecomentario"/>
          <w:rFonts w:eastAsiaTheme="minorHAnsi" w:cstheme="minorBidi"/>
          <w:b w:val="0"/>
          <w:bCs w:val="0"/>
          <w:sz w:val="22"/>
          <w:szCs w:val="22"/>
        </w:rPr>
        <w:commentReference w:id="15"/>
      </w:r>
      <w:bookmarkEnd w:id="14"/>
    </w:p>
    <w:p w:rsidR="003D3F7B" w:rsidRPr="00966930" w:rsidRDefault="003D3F7B" w:rsidP="00966930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rPr>
          <w:rFonts w:cs="Arial"/>
          <w:color w:val="000000"/>
        </w:rPr>
      </w:pPr>
    </w:p>
    <w:p w:rsidR="00966930" w:rsidRPr="00966930" w:rsidRDefault="00966930" w:rsidP="00966930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rPr>
          <w:rFonts w:cs="Arial"/>
          <w:color w:val="000000"/>
        </w:rPr>
      </w:pPr>
    </w:p>
    <w:p w:rsidR="002F5C2F" w:rsidRPr="00966930" w:rsidRDefault="002F5C2F" w:rsidP="00966930">
      <w:pPr>
        <w:rPr>
          <w:rFonts w:cs="Arial"/>
          <w:color w:val="000000"/>
        </w:rPr>
      </w:pPr>
      <w:r w:rsidRPr="00966930">
        <w:rPr>
          <w:rFonts w:cs="Arial"/>
          <w:b/>
          <w:bCs/>
          <w:color w:val="000000"/>
        </w:rPr>
        <w:br w:type="page"/>
      </w:r>
    </w:p>
    <w:p w:rsidR="00DE2C5E" w:rsidRDefault="00966930" w:rsidP="00135A27">
      <w:pPr>
        <w:pStyle w:val="Ttulo1"/>
        <w:jc w:val="left"/>
      </w:pPr>
      <w:bookmarkStart w:id="16" w:name="_Toc443049718"/>
      <w:commentRangeStart w:id="17"/>
      <w:r>
        <w:lastRenderedPageBreak/>
        <w:t>Justificación</w:t>
      </w:r>
      <w:commentRangeEnd w:id="17"/>
      <w:r>
        <w:rPr>
          <w:rStyle w:val="Refdecomentario"/>
          <w:rFonts w:eastAsiaTheme="minorHAnsi" w:cstheme="minorBidi"/>
          <w:b w:val="0"/>
          <w:bCs w:val="0"/>
        </w:rPr>
        <w:commentReference w:id="17"/>
      </w:r>
      <w:bookmarkEnd w:id="16"/>
    </w:p>
    <w:p w:rsidR="00966930" w:rsidRDefault="00966930" w:rsidP="00966930"/>
    <w:p w:rsidR="00966930" w:rsidRDefault="00966930" w:rsidP="00966930"/>
    <w:p w:rsidR="00966930" w:rsidRDefault="00966930" w:rsidP="00966930">
      <w:pPr>
        <w:pStyle w:val="Ttulo1"/>
        <w:jc w:val="left"/>
      </w:pPr>
      <w:bookmarkStart w:id="18" w:name="_Toc443049719"/>
      <w:r>
        <w:t>Sustento</w:t>
      </w:r>
      <w:r w:rsidRPr="00CA1CE3">
        <w:t xml:space="preserve"> </w:t>
      </w:r>
      <w:commentRangeStart w:id="19"/>
      <w:r w:rsidRPr="00CA1CE3">
        <w:t>Teórico</w:t>
      </w:r>
      <w:commentRangeEnd w:id="19"/>
      <w:r>
        <w:rPr>
          <w:rStyle w:val="Refdecomentario"/>
          <w:rFonts w:eastAsiaTheme="minorHAnsi" w:cstheme="minorBidi"/>
          <w:b w:val="0"/>
          <w:bCs w:val="0"/>
        </w:rPr>
        <w:commentReference w:id="19"/>
      </w:r>
      <w:bookmarkEnd w:id="18"/>
    </w:p>
    <w:p w:rsidR="00966930" w:rsidRPr="00966930" w:rsidRDefault="00966930" w:rsidP="00966930"/>
    <w:p w:rsidR="00966930" w:rsidRPr="00966930" w:rsidRDefault="00966930" w:rsidP="00966930"/>
    <w:p w:rsidR="00E52FDC" w:rsidRDefault="00E52FDC" w:rsidP="00C71993"/>
    <w:p w:rsidR="00DE2C5E" w:rsidRDefault="00135A27" w:rsidP="002F5C2F">
      <w:pPr>
        <w:pStyle w:val="Ttulo2"/>
      </w:pPr>
      <w:bookmarkStart w:id="20" w:name="_Toc443049720"/>
      <w:commentRangeStart w:id="21"/>
      <w:r>
        <w:t>Subtítulo 1</w:t>
      </w:r>
      <w:commentRangeEnd w:id="21"/>
      <w:r>
        <w:rPr>
          <w:rStyle w:val="Refdecomentario"/>
          <w:rFonts w:eastAsiaTheme="minorHAnsi" w:cstheme="minorBidi"/>
          <w:b w:val="0"/>
          <w:bCs w:val="0"/>
        </w:rPr>
        <w:commentReference w:id="21"/>
      </w:r>
      <w:bookmarkEnd w:id="20"/>
    </w:p>
    <w:p w:rsidR="002F5C2F" w:rsidRPr="002F5C2F" w:rsidRDefault="002F5C2F" w:rsidP="002F5C2F"/>
    <w:p w:rsidR="00B0680A" w:rsidRDefault="00B0680A" w:rsidP="00A76935"/>
    <w:p w:rsidR="002F5C2F" w:rsidRDefault="002F5C2F">
      <w:pPr>
        <w:jc w:val="left"/>
        <w:rPr>
          <w:rFonts w:eastAsiaTheme="majorEastAsia" w:cstheme="majorBidi"/>
          <w:b/>
          <w:bCs/>
          <w:sz w:val="24"/>
          <w:szCs w:val="28"/>
        </w:rPr>
      </w:pPr>
    </w:p>
    <w:p w:rsidR="00576156" w:rsidRPr="00135A27" w:rsidRDefault="00CA1CE3" w:rsidP="00135A27">
      <w:pPr>
        <w:pStyle w:val="Ttulo1"/>
      </w:pPr>
      <w:bookmarkStart w:id="22" w:name="_Toc443049721"/>
      <w:r w:rsidRPr="00135A27">
        <w:t>Metodología</w:t>
      </w:r>
      <w:bookmarkEnd w:id="22"/>
    </w:p>
    <w:p w:rsidR="00EC1299" w:rsidRDefault="00EC1299" w:rsidP="00980919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rPr>
          <w:rFonts w:cs="Arial"/>
          <w:b/>
          <w:color w:val="000000"/>
          <w:sz w:val="24"/>
          <w:szCs w:val="24"/>
        </w:rPr>
      </w:pPr>
    </w:p>
    <w:p w:rsidR="00135A27" w:rsidRDefault="00135A27" w:rsidP="00A76935"/>
    <w:p w:rsidR="0069198D" w:rsidRDefault="0069198D" w:rsidP="00A76935"/>
    <w:p w:rsidR="003D3F7B" w:rsidRPr="00CA1CE3" w:rsidRDefault="00966930" w:rsidP="00966930">
      <w:pPr>
        <w:pStyle w:val="Ttulo2"/>
      </w:pPr>
      <w:bookmarkStart w:id="23" w:name="_Toc443049722"/>
      <w:r w:rsidRPr="00966930">
        <w:rPr>
          <w:bCs w:val="0"/>
        </w:rPr>
        <w:t>Descripción de</w:t>
      </w:r>
      <w:r>
        <w:t xml:space="preserve"> planeación</w:t>
      </w:r>
      <w:r w:rsidRPr="00966930">
        <w:t xml:space="preserve">: Cronograma de </w:t>
      </w:r>
      <w:commentRangeStart w:id="24"/>
      <w:r w:rsidRPr="00966930">
        <w:t>actividades</w:t>
      </w:r>
      <w:commentRangeEnd w:id="24"/>
      <w:r w:rsidR="000C253B">
        <w:rPr>
          <w:rStyle w:val="Refdecomentario"/>
          <w:rFonts w:eastAsiaTheme="minorHAnsi" w:cstheme="minorBidi"/>
          <w:b w:val="0"/>
          <w:bCs w:val="0"/>
        </w:rPr>
        <w:commentReference w:id="24"/>
      </w:r>
      <w:bookmarkEnd w:id="23"/>
    </w:p>
    <w:p w:rsidR="00966930" w:rsidRDefault="00966930" w:rsidP="00135A27"/>
    <w:p w:rsidR="0069198D" w:rsidRDefault="0069198D" w:rsidP="00135A27"/>
    <w:p w:rsidR="0069198D" w:rsidRDefault="0069198D" w:rsidP="00135A27"/>
    <w:p w:rsidR="00E23D63" w:rsidRPr="000C253B" w:rsidRDefault="00135A27" w:rsidP="00135A27">
      <w:pPr>
        <w:pStyle w:val="Epgrafe"/>
      </w:pPr>
      <w:commentRangeStart w:id="25"/>
      <w:r>
        <w:t>Tabla</w:t>
      </w:r>
      <w:commentRangeEnd w:id="25"/>
      <w:r w:rsidR="000914D9">
        <w:rPr>
          <w:rStyle w:val="Refdecomentario"/>
          <w:b w:val="0"/>
          <w:bCs w:val="0"/>
        </w:rPr>
        <w:commentReference w:id="25"/>
      </w:r>
      <w:r>
        <w:t xml:space="preserve"> </w:t>
      </w:r>
      <w:r w:rsidR="00677F52">
        <w:fldChar w:fldCharType="begin"/>
      </w:r>
      <w:r w:rsidR="00677F52">
        <w:instrText xml:space="preserve"> SEQ Tabla \* ARABIC </w:instrText>
      </w:r>
      <w:r w:rsidR="00677F52">
        <w:fldChar w:fldCharType="separate"/>
      </w:r>
      <w:r w:rsidR="005F5024">
        <w:rPr>
          <w:noProof/>
        </w:rPr>
        <w:t>1</w:t>
      </w:r>
      <w:r w:rsidR="00677F52">
        <w:rPr>
          <w:noProof/>
        </w:rPr>
        <w:fldChar w:fldCharType="end"/>
      </w:r>
      <w:r w:rsidR="000914D9">
        <w:t xml:space="preserve">. </w:t>
      </w:r>
      <w:r w:rsidR="00796FE5">
        <w:t>Coloca aquí el nombre de</w:t>
      </w:r>
      <w:r w:rsidR="000C253B" w:rsidRPr="000C253B">
        <w:t xml:space="preserve"> tu primera tabla</w:t>
      </w:r>
    </w:p>
    <w:tbl>
      <w:tblPr>
        <w:tblStyle w:val="Listaclara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4072"/>
      </w:tblGrid>
      <w:tr w:rsidR="000914D9" w:rsidRPr="000914D9" w:rsidTr="00503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26E6E" w:rsidRPr="000914D9" w:rsidRDefault="00726E6E" w:rsidP="00A76935">
            <w:pPr>
              <w:rPr>
                <w:b w:val="0"/>
                <w:color w:val="auto"/>
                <w:lang w:val="es-ES"/>
              </w:rPr>
            </w:pPr>
            <w:r w:rsidRPr="000914D9">
              <w:rPr>
                <w:b w:val="0"/>
                <w:color w:val="auto"/>
                <w:lang w:val="es-ES"/>
              </w:rPr>
              <w:t>Cantidad</w:t>
            </w:r>
          </w:p>
        </w:tc>
        <w:tc>
          <w:tcPr>
            <w:tcW w:w="407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26E6E" w:rsidRPr="000914D9" w:rsidRDefault="00726E6E" w:rsidP="00A76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es-ES"/>
              </w:rPr>
            </w:pPr>
            <w:r w:rsidRPr="000914D9">
              <w:rPr>
                <w:b w:val="0"/>
                <w:color w:val="auto"/>
                <w:lang w:val="es-ES"/>
              </w:rPr>
              <w:t>Descripción</w:t>
            </w:r>
          </w:p>
        </w:tc>
      </w:tr>
      <w:tr w:rsidR="00726E6E" w:rsidRPr="00CA1CE3" w:rsidTr="00503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tcBorders>
              <w:top w:val="single" w:sz="4" w:space="0" w:color="auto"/>
              <w:left w:val="none" w:sz="0" w:space="0" w:color="auto"/>
              <w:bottom w:val="none" w:sz="0" w:space="0" w:color="auto"/>
            </w:tcBorders>
          </w:tcPr>
          <w:p w:rsidR="00726E6E" w:rsidRPr="000914D9" w:rsidRDefault="00726E6E" w:rsidP="00A76935">
            <w:pPr>
              <w:rPr>
                <w:b w:val="0"/>
                <w:lang w:val="es-ES"/>
              </w:rPr>
            </w:pPr>
            <w:r w:rsidRPr="000914D9">
              <w:rPr>
                <w:b w:val="0"/>
                <w:lang w:val="es-ES"/>
              </w:rPr>
              <w:t>1</w:t>
            </w:r>
          </w:p>
        </w:tc>
        <w:tc>
          <w:tcPr>
            <w:tcW w:w="4072" w:type="dxa"/>
            <w:tcBorders>
              <w:top w:val="single" w:sz="4" w:space="0" w:color="auto"/>
              <w:bottom w:val="none" w:sz="0" w:space="0" w:color="auto"/>
              <w:right w:val="none" w:sz="0" w:space="0" w:color="auto"/>
            </w:tcBorders>
          </w:tcPr>
          <w:p w:rsidR="00726E6E" w:rsidRPr="00CA1CE3" w:rsidRDefault="00726E6E" w:rsidP="00A76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A1CE3">
              <w:rPr>
                <w:lang w:val="es-ES"/>
              </w:rPr>
              <w:t>Unidad de CD y DVD</w:t>
            </w:r>
          </w:p>
        </w:tc>
      </w:tr>
      <w:tr w:rsidR="00726E6E" w:rsidRPr="00CA1CE3" w:rsidTr="005032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726E6E" w:rsidRPr="000914D9" w:rsidRDefault="00726E6E" w:rsidP="00A76935">
            <w:pPr>
              <w:rPr>
                <w:b w:val="0"/>
                <w:lang w:val="es-ES"/>
              </w:rPr>
            </w:pPr>
            <w:r w:rsidRPr="000914D9">
              <w:rPr>
                <w:b w:val="0"/>
                <w:lang w:val="es-ES"/>
              </w:rPr>
              <w:t>1</w:t>
            </w:r>
          </w:p>
        </w:tc>
        <w:tc>
          <w:tcPr>
            <w:tcW w:w="4072" w:type="dxa"/>
          </w:tcPr>
          <w:p w:rsidR="00726E6E" w:rsidRPr="00CA1CE3" w:rsidRDefault="00726E6E" w:rsidP="00A76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A1CE3">
              <w:rPr>
                <w:lang w:val="es-ES"/>
              </w:rPr>
              <w:t>Lector de memorias</w:t>
            </w:r>
          </w:p>
        </w:tc>
      </w:tr>
      <w:tr w:rsidR="00726E6E" w:rsidRPr="00CA1CE3" w:rsidTr="00503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26E6E" w:rsidRPr="000914D9" w:rsidRDefault="00726E6E" w:rsidP="00A76935">
            <w:pPr>
              <w:rPr>
                <w:b w:val="0"/>
                <w:lang w:val="es-ES"/>
              </w:rPr>
            </w:pPr>
            <w:r w:rsidRPr="000914D9">
              <w:rPr>
                <w:b w:val="0"/>
                <w:lang w:val="es-ES"/>
              </w:rPr>
              <w:t>1</w:t>
            </w:r>
          </w:p>
        </w:tc>
        <w:tc>
          <w:tcPr>
            <w:tcW w:w="40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26E6E" w:rsidRPr="00CA1CE3" w:rsidRDefault="00726E6E" w:rsidP="00A76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A1CE3">
              <w:rPr>
                <w:lang w:val="es-ES"/>
              </w:rPr>
              <w:t>Disco duro 160Gbs</w:t>
            </w:r>
          </w:p>
        </w:tc>
      </w:tr>
      <w:tr w:rsidR="00726E6E" w:rsidRPr="00CA1CE3" w:rsidTr="0050322C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726E6E" w:rsidRPr="000914D9" w:rsidRDefault="00726E6E" w:rsidP="00A76935">
            <w:pPr>
              <w:rPr>
                <w:b w:val="0"/>
                <w:lang w:val="es-ES"/>
              </w:rPr>
            </w:pPr>
            <w:r w:rsidRPr="000914D9">
              <w:rPr>
                <w:b w:val="0"/>
                <w:lang w:val="es-ES"/>
              </w:rPr>
              <w:t>1</w:t>
            </w:r>
          </w:p>
        </w:tc>
        <w:tc>
          <w:tcPr>
            <w:tcW w:w="4072" w:type="dxa"/>
          </w:tcPr>
          <w:p w:rsidR="00726E6E" w:rsidRPr="00CA1CE3" w:rsidRDefault="00726E6E" w:rsidP="00A76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A1CE3">
              <w:rPr>
                <w:lang w:val="es-ES"/>
              </w:rPr>
              <w:t>Teclado</w:t>
            </w:r>
          </w:p>
        </w:tc>
      </w:tr>
    </w:tbl>
    <w:p w:rsidR="000914D9" w:rsidRDefault="000914D9" w:rsidP="00A76935"/>
    <w:p w:rsidR="000914D9" w:rsidRDefault="000914D9" w:rsidP="00A76935"/>
    <w:p w:rsidR="00A76935" w:rsidRDefault="00A76935" w:rsidP="00A76935"/>
    <w:p w:rsidR="000C253B" w:rsidRDefault="000C253B" w:rsidP="000C253B">
      <w:pPr>
        <w:pStyle w:val="Ttulo2"/>
      </w:pPr>
      <w:bookmarkStart w:id="26" w:name="_Toc443049723"/>
      <w:r w:rsidRPr="00966930">
        <w:t>Descripción de</w:t>
      </w:r>
      <w:r>
        <w:t xml:space="preserve"> grado de factibilidad técnica y </w:t>
      </w:r>
      <w:commentRangeStart w:id="27"/>
      <w:r>
        <w:t>financiera</w:t>
      </w:r>
      <w:commentRangeEnd w:id="27"/>
      <w:r>
        <w:rPr>
          <w:rStyle w:val="Refdecomentario"/>
          <w:rFonts w:eastAsiaTheme="minorHAnsi" w:cstheme="minorBidi"/>
          <w:b w:val="0"/>
          <w:bCs w:val="0"/>
        </w:rPr>
        <w:commentReference w:id="27"/>
      </w:r>
      <w:r w:rsidRPr="000C253B">
        <w:t>:</w:t>
      </w:r>
      <w:bookmarkEnd w:id="26"/>
      <w:r w:rsidRPr="000C253B">
        <w:t xml:space="preserve">   </w:t>
      </w:r>
    </w:p>
    <w:p w:rsidR="000C253B" w:rsidRDefault="000C253B" w:rsidP="000C253B"/>
    <w:p w:rsidR="000C253B" w:rsidRDefault="000C253B" w:rsidP="000C253B"/>
    <w:p w:rsidR="0069198D" w:rsidRDefault="0069198D" w:rsidP="000C253B"/>
    <w:p w:rsidR="000C253B" w:rsidRDefault="000C253B" w:rsidP="000C253B">
      <w:pPr>
        <w:pStyle w:val="Ttulo2"/>
      </w:pPr>
      <w:bookmarkStart w:id="28" w:name="_Toc443049724"/>
      <w:r w:rsidRPr="00966930">
        <w:t>Descripción de</w:t>
      </w:r>
      <w:r w:rsidRPr="000C253B">
        <w:t xml:space="preserve"> impacto social o tecnológico y/o desarrollo</w:t>
      </w:r>
      <w:r>
        <w:t xml:space="preserve">  </w:t>
      </w:r>
      <w:commentRangeStart w:id="29"/>
      <w:r>
        <w:t>sustentable</w:t>
      </w:r>
      <w:commentRangeEnd w:id="29"/>
      <w:r>
        <w:rPr>
          <w:rStyle w:val="Refdecomentario"/>
          <w:rFonts w:eastAsiaTheme="minorHAnsi" w:cstheme="minorBidi"/>
          <w:b w:val="0"/>
          <w:bCs w:val="0"/>
        </w:rPr>
        <w:commentReference w:id="29"/>
      </w:r>
      <w:r w:rsidRPr="000C253B">
        <w:t>:</w:t>
      </w:r>
      <w:bookmarkEnd w:id="28"/>
      <w:r w:rsidRPr="000C253B">
        <w:t xml:space="preserve">   </w:t>
      </w:r>
    </w:p>
    <w:p w:rsidR="000C253B" w:rsidRDefault="000C253B" w:rsidP="000C253B"/>
    <w:p w:rsidR="000C253B" w:rsidRDefault="000C253B" w:rsidP="000C253B"/>
    <w:p w:rsidR="000C253B" w:rsidRDefault="000C253B" w:rsidP="000C253B"/>
    <w:p w:rsidR="000C253B" w:rsidRDefault="000C253B" w:rsidP="000C253B"/>
    <w:p w:rsidR="000C253B" w:rsidRDefault="000C253B" w:rsidP="000C253B">
      <w:pPr>
        <w:pStyle w:val="Ttulo2"/>
      </w:pPr>
      <w:bookmarkStart w:id="30" w:name="_Toc443049725"/>
      <w:r w:rsidRPr="00966930">
        <w:t>Descripción de</w:t>
      </w:r>
      <w:r>
        <w:t>l</w:t>
      </w:r>
      <w:r w:rsidRPr="000C253B">
        <w:t xml:space="preserve"> </w:t>
      </w:r>
      <w:r>
        <w:t xml:space="preserve">grado de </w:t>
      </w:r>
      <w:commentRangeStart w:id="31"/>
      <w:r>
        <w:t>Innovación</w:t>
      </w:r>
      <w:commentRangeEnd w:id="31"/>
      <w:r w:rsidR="005F5024">
        <w:rPr>
          <w:rStyle w:val="Refdecomentario"/>
          <w:rFonts w:eastAsiaTheme="minorHAnsi" w:cstheme="minorBidi"/>
          <w:b w:val="0"/>
          <w:bCs w:val="0"/>
        </w:rPr>
        <w:commentReference w:id="31"/>
      </w:r>
      <w:bookmarkEnd w:id="30"/>
    </w:p>
    <w:p w:rsidR="000C253B" w:rsidRDefault="000C253B" w:rsidP="000C253B"/>
    <w:p w:rsidR="005F5024" w:rsidRDefault="005F5024" w:rsidP="000C253B"/>
    <w:p w:rsidR="005F5024" w:rsidRDefault="005F5024" w:rsidP="000C253B"/>
    <w:p w:rsidR="005F5024" w:rsidRDefault="005F5024" w:rsidP="005F5024">
      <w:pPr>
        <w:pStyle w:val="Ttulo2"/>
      </w:pPr>
      <w:bookmarkStart w:id="32" w:name="_Toc443049726"/>
      <w:r w:rsidRPr="00966930">
        <w:t>Descripción</w:t>
      </w:r>
      <w:r>
        <w:t xml:space="preserve"> de </w:t>
      </w:r>
      <w:commentRangeStart w:id="33"/>
      <w:r>
        <w:t>Pruebas</w:t>
      </w:r>
      <w:commentRangeEnd w:id="33"/>
      <w:r>
        <w:rPr>
          <w:rStyle w:val="Refdecomentario"/>
          <w:rFonts w:eastAsiaTheme="minorHAnsi" w:cstheme="minorBidi"/>
          <w:b w:val="0"/>
          <w:bCs w:val="0"/>
        </w:rPr>
        <w:commentReference w:id="33"/>
      </w:r>
      <w:bookmarkEnd w:id="32"/>
    </w:p>
    <w:p w:rsidR="005F5024" w:rsidRDefault="005F5024" w:rsidP="005F5024"/>
    <w:p w:rsidR="005F5024" w:rsidRPr="005F5024" w:rsidRDefault="005F5024" w:rsidP="005F5024"/>
    <w:p w:rsidR="00CA1CE3" w:rsidRDefault="00E170CE" w:rsidP="000914D9">
      <w:pPr>
        <w:pStyle w:val="Ttulo1"/>
        <w:jc w:val="left"/>
      </w:pPr>
      <w:bookmarkStart w:id="34" w:name="_Toc443049727"/>
      <w:r>
        <w:t>Análisis</w:t>
      </w:r>
      <w:r w:rsidR="00B028B8">
        <w:t xml:space="preserve"> de </w:t>
      </w:r>
      <w:commentRangeStart w:id="35"/>
      <w:r w:rsidR="00B028B8">
        <w:t>Resultados</w:t>
      </w:r>
      <w:commentRangeEnd w:id="35"/>
      <w:r w:rsidR="005F5024">
        <w:rPr>
          <w:rStyle w:val="Refdecomentario"/>
          <w:rFonts w:eastAsiaTheme="minorHAnsi" w:cstheme="minorBidi"/>
          <w:b w:val="0"/>
          <w:bCs w:val="0"/>
        </w:rPr>
        <w:commentReference w:id="35"/>
      </w:r>
      <w:bookmarkEnd w:id="34"/>
    </w:p>
    <w:p w:rsidR="000914D9" w:rsidRDefault="000914D9" w:rsidP="000914D9"/>
    <w:p w:rsidR="000914D9" w:rsidRDefault="000914D9" w:rsidP="000914D9"/>
    <w:p w:rsidR="008F1DCF" w:rsidRPr="00F30566" w:rsidRDefault="008F1DCF" w:rsidP="000914D9"/>
    <w:p w:rsidR="00B028B8" w:rsidRPr="00B028B8" w:rsidRDefault="00B028B8" w:rsidP="00980919">
      <w:pPr>
        <w:jc w:val="center"/>
        <w:rPr>
          <w:rFonts w:cs="Arial"/>
          <w:b/>
          <w:sz w:val="24"/>
          <w:szCs w:val="24"/>
        </w:rPr>
      </w:pPr>
    </w:p>
    <w:p w:rsidR="00DE2C5E" w:rsidRPr="00CA1CE3" w:rsidRDefault="00DE2C5E" w:rsidP="000914D9">
      <w:pPr>
        <w:pStyle w:val="Ttulo1"/>
        <w:jc w:val="left"/>
      </w:pPr>
      <w:bookmarkStart w:id="36" w:name="_Toc443049728"/>
      <w:commentRangeStart w:id="37"/>
      <w:r w:rsidRPr="00CA1CE3">
        <w:t>Conclusiones</w:t>
      </w:r>
      <w:commentRangeEnd w:id="37"/>
      <w:r w:rsidR="005F5024">
        <w:rPr>
          <w:rStyle w:val="Refdecomentario"/>
          <w:rFonts w:eastAsiaTheme="minorHAnsi" w:cstheme="minorBidi"/>
          <w:b w:val="0"/>
          <w:bCs w:val="0"/>
        </w:rPr>
        <w:commentReference w:id="37"/>
      </w:r>
      <w:bookmarkEnd w:id="36"/>
    </w:p>
    <w:p w:rsidR="00DE2C5E" w:rsidRPr="000B2D72" w:rsidRDefault="00DE2C5E" w:rsidP="00980919">
      <w:pPr>
        <w:tabs>
          <w:tab w:val="left" w:pos="1641"/>
        </w:tabs>
        <w:autoSpaceDE w:val="0"/>
        <w:autoSpaceDN w:val="0"/>
        <w:adjustRightInd w:val="0"/>
        <w:spacing w:after="0"/>
        <w:rPr>
          <w:rFonts w:cs="Arial"/>
          <w:sz w:val="24"/>
          <w:szCs w:val="24"/>
        </w:rPr>
      </w:pPr>
    </w:p>
    <w:p w:rsidR="00DE2C5E" w:rsidRPr="000B2D72" w:rsidRDefault="00DE2C5E" w:rsidP="00980919">
      <w:pPr>
        <w:tabs>
          <w:tab w:val="left" w:pos="1641"/>
        </w:tabs>
        <w:autoSpaceDE w:val="0"/>
        <w:autoSpaceDN w:val="0"/>
        <w:adjustRightInd w:val="0"/>
        <w:spacing w:after="0"/>
        <w:rPr>
          <w:rFonts w:cs="Arial"/>
          <w:sz w:val="24"/>
          <w:szCs w:val="24"/>
        </w:rPr>
      </w:pPr>
    </w:p>
    <w:p w:rsidR="000914D9" w:rsidRPr="0069198D" w:rsidRDefault="000914D9" w:rsidP="0069198D">
      <w:pPr>
        <w:pStyle w:val="Ttulo1"/>
        <w:rPr>
          <w:rStyle w:val="st"/>
          <w:lang w:val="es-ES_tradnl"/>
        </w:rPr>
      </w:pPr>
      <w:bookmarkStart w:id="38" w:name="_Toc443049729"/>
      <w:commentRangeStart w:id="39"/>
      <w:r w:rsidRPr="001D745A">
        <w:rPr>
          <w:rStyle w:val="st"/>
          <w:lang w:val="es-ES_tradnl"/>
        </w:rPr>
        <w:t>Bibliografía</w:t>
      </w:r>
      <w:commentRangeEnd w:id="39"/>
      <w:r w:rsidR="0050322C">
        <w:rPr>
          <w:rStyle w:val="Refdecomentario"/>
          <w:rFonts w:eastAsiaTheme="minorHAnsi" w:cstheme="minorBidi"/>
          <w:b w:val="0"/>
          <w:bCs w:val="0"/>
        </w:rPr>
        <w:commentReference w:id="39"/>
      </w:r>
      <w:bookmarkEnd w:id="38"/>
    </w:p>
    <w:p w:rsidR="00DE2C5E" w:rsidRDefault="00DE2C5E" w:rsidP="00980919">
      <w:pPr>
        <w:autoSpaceDE w:val="0"/>
        <w:autoSpaceDN w:val="0"/>
        <w:adjustRightInd w:val="0"/>
        <w:spacing w:after="0"/>
        <w:rPr>
          <w:rFonts w:cs="Arial"/>
          <w:color w:val="000000"/>
          <w:sz w:val="24"/>
          <w:szCs w:val="24"/>
        </w:rPr>
      </w:pPr>
    </w:p>
    <w:p w:rsidR="000914D9" w:rsidRDefault="000914D9" w:rsidP="00980919">
      <w:pPr>
        <w:autoSpaceDE w:val="0"/>
        <w:autoSpaceDN w:val="0"/>
        <w:adjustRightInd w:val="0"/>
        <w:spacing w:after="0"/>
        <w:rPr>
          <w:rFonts w:cs="Arial"/>
          <w:color w:val="000000"/>
          <w:sz w:val="24"/>
          <w:szCs w:val="24"/>
        </w:rPr>
      </w:pPr>
    </w:p>
    <w:p w:rsidR="000914D9" w:rsidRPr="000B2D72" w:rsidRDefault="000914D9" w:rsidP="0098091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76935" w:rsidRDefault="00A76935" w:rsidP="00A76935">
      <w:pPr>
        <w:rPr>
          <w:rFonts w:cs="Arial"/>
          <w:sz w:val="24"/>
          <w:szCs w:val="24"/>
        </w:rPr>
      </w:pPr>
    </w:p>
    <w:p w:rsidR="004016B2" w:rsidRDefault="004016B2" w:rsidP="000914D9">
      <w:pPr>
        <w:pStyle w:val="Ttulo1"/>
        <w:jc w:val="left"/>
      </w:pPr>
      <w:bookmarkStart w:id="40" w:name="_Toc443049730"/>
      <w:r>
        <w:lastRenderedPageBreak/>
        <w:t>Anexo</w:t>
      </w:r>
      <w:r w:rsidR="005F5024">
        <w:t xml:space="preserve"> </w:t>
      </w:r>
      <w:commentRangeStart w:id="41"/>
      <w:r w:rsidR="005F5024">
        <w:t>fotográfico</w:t>
      </w:r>
      <w:commentRangeEnd w:id="41"/>
      <w:r w:rsidR="005F5024">
        <w:rPr>
          <w:rStyle w:val="Refdecomentario"/>
          <w:rFonts w:eastAsiaTheme="minorHAnsi" w:cstheme="minorBidi"/>
          <w:b w:val="0"/>
          <w:bCs w:val="0"/>
        </w:rPr>
        <w:commentReference w:id="41"/>
      </w:r>
      <w:bookmarkEnd w:id="40"/>
    </w:p>
    <w:p w:rsidR="000914D9" w:rsidRDefault="000914D9" w:rsidP="000914D9">
      <w:pPr>
        <w:pStyle w:val="Ttulo2"/>
      </w:pPr>
      <w:bookmarkStart w:id="42" w:name="_Toc443049731"/>
      <w:commentRangeStart w:id="43"/>
      <w:r>
        <w:t>Subtítulo 1</w:t>
      </w:r>
      <w:commentRangeEnd w:id="43"/>
      <w:r>
        <w:rPr>
          <w:rStyle w:val="Refdecomentario"/>
          <w:rFonts w:eastAsiaTheme="minorHAnsi" w:cstheme="minorBidi"/>
          <w:b w:val="0"/>
          <w:bCs w:val="0"/>
        </w:rPr>
        <w:commentReference w:id="43"/>
      </w:r>
      <w:bookmarkEnd w:id="42"/>
    </w:p>
    <w:p w:rsidR="00A76935" w:rsidRDefault="00A76935" w:rsidP="00980919">
      <w:pPr>
        <w:rPr>
          <w:rFonts w:cs="Arial"/>
          <w:b/>
          <w:sz w:val="24"/>
          <w:szCs w:val="24"/>
        </w:rPr>
      </w:pPr>
    </w:p>
    <w:p w:rsidR="000914D9" w:rsidRDefault="000914D9" w:rsidP="00980919">
      <w:pPr>
        <w:rPr>
          <w:rFonts w:cs="Arial"/>
          <w:b/>
          <w:sz w:val="24"/>
          <w:szCs w:val="24"/>
        </w:rPr>
      </w:pPr>
    </w:p>
    <w:p w:rsidR="004016B2" w:rsidRPr="00AC2C87" w:rsidRDefault="004016B2" w:rsidP="00980919">
      <w:pPr>
        <w:rPr>
          <w:rFonts w:cs="Arial"/>
          <w:sz w:val="24"/>
          <w:szCs w:val="24"/>
        </w:rPr>
      </w:pPr>
    </w:p>
    <w:p w:rsidR="004016B2" w:rsidRDefault="004016B2" w:rsidP="00796FE5">
      <w:pPr>
        <w:jc w:val="center"/>
        <w:rPr>
          <w:rFonts w:cs="Arial"/>
          <w:sz w:val="24"/>
          <w:szCs w:val="24"/>
        </w:rPr>
      </w:pPr>
      <w:r w:rsidRPr="005957BC">
        <w:rPr>
          <w:rFonts w:cs="Arial"/>
          <w:noProof/>
          <w:sz w:val="24"/>
          <w:szCs w:val="24"/>
          <w:lang w:eastAsia="es-MX"/>
        </w:rPr>
        <w:drawing>
          <wp:inline distT="0" distB="0" distL="0" distR="0" wp14:anchorId="2EB90E59" wp14:editId="0C6849C5">
            <wp:extent cx="2508541" cy="3230089"/>
            <wp:effectExtent l="19050" t="19050" r="6350" b="8890"/>
            <wp:docPr id="32" name="0 Imagen" descr="390766_2732619795107_1245632821_4415093_198415260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0766_2732619795107_1245632821_4415093_1984152603_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903" cy="3239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797" w:rsidRDefault="00563797" w:rsidP="00563797">
      <w:pPr>
        <w:pStyle w:val="Epgrafe"/>
        <w:rPr>
          <w:rFonts w:cs="Arial"/>
          <w:sz w:val="24"/>
          <w:szCs w:val="24"/>
        </w:rPr>
      </w:pPr>
      <w:r>
        <w:t xml:space="preserve">Fotografía </w:t>
      </w:r>
      <w:r w:rsidR="00677F52">
        <w:fldChar w:fldCharType="begin"/>
      </w:r>
      <w:r w:rsidR="00677F52">
        <w:instrText xml:space="preserve"> SEQ Fotografía \* ARABIC </w:instrText>
      </w:r>
      <w:r w:rsidR="00677F52">
        <w:fldChar w:fldCharType="separate"/>
      </w:r>
      <w:r>
        <w:rPr>
          <w:noProof/>
        </w:rPr>
        <w:t>1</w:t>
      </w:r>
      <w:r w:rsidR="00677F52">
        <w:rPr>
          <w:noProof/>
        </w:rPr>
        <w:fldChar w:fldCharType="end"/>
      </w:r>
      <w:r>
        <w:t xml:space="preserve">. Escribe el nombre de cada </w:t>
      </w:r>
      <w:commentRangeStart w:id="44"/>
      <w:r>
        <w:t>fotografía</w:t>
      </w:r>
      <w:commentRangeEnd w:id="44"/>
      <w:r>
        <w:rPr>
          <w:rStyle w:val="Refdecomentario"/>
          <w:b w:val="0"/>
          <w:bCs w:val="0"/>
        </w:rPr>
        <w:commentReference w:id="44"/>
      </w:r>
    </w:p>
    <w:p w:rsidR="000914D9" w:rsidRPr="000914D9" w:rsidRDefault="000914D9" w:rsidP="00563797">
      <w:pPr>
        <w:pStyle w:val="Epgrafe"/>
        <w:rPr>
          <w:rFonts w:cs="Arial"/>
          <w:b w:val="0"/>
          <w:sz w:val="24"/>
          <w:szCs w:val="24"/>
        </w:rPr>
      </w:pPr>
    </w:p>
    <w:p w:rsidR="00062A74" w:rsidRDefault="00062A74">
      <w:pPr>
        <w:jc w:val="left"/>
      </w:pPr>
    </w:p>
    <w:sectPr w:rsidR="00062A74" w:rsidSect="001861E9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Elizabeth" w:date="2013-05-03T12:10:00Z" w:initials="E">
    <w:p w:rsidR="00966930" w:rsidRPr="00796FE5" w:rsidRDefault="00966930">
      <w:pPr>
        <w:pStyle w:val="Textocomentario"/>
        <w:rPr>
          <w:sz w:val="32"/>
        </w:rPr>
      </w:pPr>
      <w:r w:rsidRPr="00796FE5">
        <w:rPr>
          <w:rStyle w:val="Refdecomentario"/>
          <w:i/>
        </w:rPr>
        <w:annotationRef/>
      </w:r>
      <w:r w:rsidRPr="00796FE5">
        <w:rPr>
          <w:sz w:val="40"/>
        </w:rPr>
        <w:t xml:space="preserve">IMPORTANTE: Cuando pegues tu información sobre la plantilla usa la opción de pegado de </w:t>
      </w:r>
      <w:r w:rsidR="00796FE5" w:rsidRPr="00796FE5">
        <w:rPr>
          <w:b/>
          <w:sz w:val="40"/>
        </w:rPr>
        <w:t>mantener solo texto</w:t>
      </w:r>
      <w:r w:rsidRPr="00796FE5">
        <w:rPr>
          <w:sz w:val="40"/>
        </w:rPr>
        <w:t>, para qu</w:t>
      </w:r>
      <w:r w:rsidR="00796FE5" w:rsidRPr="00796FE5">
        <w:rPr>
          <w:sz w:val="40"/>
        </w:rPr>
        <w:t xml:space="preserve">e se conserve la estructura de esta plantilla que para tu comodidad ya  cumple </w:t>
      </w:r>
      <w:r w:rsidRPr="00796FE5">
        <w:rPr>
          <w:sz w:val="40"/>
        </w:rPr>
        <w:t>con los requisitos de la convocatoria</w:t>
      </w:r>
    </w:p>
  </w:comment>
  <w:comment w:id="2" w:author="Elizabeth" w:date="2013-05-03T12:09:00Z" w:initials="E">
    <w:p w:rsidR="00486A52" w:rsidRDefault="00486A52">
      <w:pPr>
        <w:pStyle w:val="Textocomentario"/>
      </w:pPr>
      <w:r>
        <w:rPr>
          <w:rStyle w:val="Refdecomentario"/>
        </w:rPr>
        <w:annotationRef/>
      </w:r>
      <w:r>
        <w:t>Esta plantilla in</w:t>
      </w:r>
      <w:r w:rsidR="00796FE5">
        <w:t>cluye comentarios para guiarte. C</w:t>
      </w:r>
      <w:r>
        <w:t xml:space="preserve">uando termines de llenarla solo </w:t>
      </w:r>
      <w:r w:rsidR="00796FE5">
        <w:t xml:space="preserve">da clic derecho sobra cada comentario y </w:t>
      </w:r>
      <w:r>
        <w:t xml:space="preserve">elige </w:t>
      </w:r>
      <w:r w:rsidRPr="00796FE5">
        <w:rPr>
          <w:b/>
        </w:rPr>
        <w:t>Eliminar comentario</w:t>
      </w:r>
    </w:p>
  </w:comment>
  <w:comment w:id="3" w:author="Elizabeth" w:date="2013-05-03T12:11:00Z" w:initials="E">
    <w:p w:rsidR="003F4DE8" w:rsidRPr="00796FE5" w:rsidRDefault="003F4DE8">
      <w:pPr>
        <w:pStyle w:val="Textocomentario"/>
        <w:rPr>
          <w:b/>
        </w:rPr>
      </w:pPr>
      <w:r>
        <w:rPr>
          <w:rStyle w:val="Refdecomentario"/>
        </w:rPr>
        <w:annotationRef/>
      </w:r>
      <w:r>
        <w:t>Este índice se actualiza automáticamente. NO LO MODIFIQUES. Es una tabla de contenidos</w:t>
      </w:r>
      <w:r w:rsidR="00796FE5">
        <w:t xml:space="preserve">. Da click encima, </w:t>
      </w:r>
      <w:r w:rsidR="00486A52">
        <w:t xml:space="preserve">elige </w:t>
      </w:r>
      <w:r w:rsidR="00486A52" w:rsidRPr="00796FE5">
        <w:rPr>
          <w:b/>
        </w:rPr>
        <w:t>Actualizar tabla</w:t>
      </w:r>
      <w:r w:rsidR="00486A52">
        <w:t xml:space="preserve"> y </w:t>
      </w:r>
      <w:r w:rsidR="00796FE5">
        <w:t xml:space="preserve">después </w:t>
      </w:r>
      <w:r w:rsidR="00486A52" w:rsidRPr="00796FE5">
        <w:rPr>
          <w:b/>
        </w:rPr>
        <w:t>Actualizar toda la tabla</w:t>
      </w:r>
    </w:p>
  </w:comment>
  <w:comment w:id="5" w:author="Investiga" w:date="2016-02-12T12:27:00Z" w:initials="DIDT">
    <w:p w:rsidR="00E52FDC" w:rsidRDefault="00E52FDC">
      <w:pPr>
        <w:pStyle w:val="Textocomentario"/>
      </w:pPr>
      <w:r>
        <w:rPr>
          <w:rStyle w:val="Refdecomentario"/>
        </w:rPr>
        <w:annotationRef/>
      </w:r>
      <w:r>
        <w:rPr>
          <w:sz w:val="26"/>
          <w:szCs w:val="26"/>
        </w:rPr>
        <w:t>Es un texto breve, objetivo y específico donde se expresan, las ideas más importantes del trabajo.</w:t>
      </w:r>
    </w:p>
  </w:comment>
  <w:comment w:id="7" w:author="Investiga" w:date="2016-02-12T12:28:00Z" w:initials="DIDT">
    <w:p w:rsidR="00E52FDC" w:rsidRDefault="00E52FDC">
      <w:pPr>
        <w:pStyle w:val="Textocomentario"/>
      </w:pPr>
      <w:r>
        <w:rPr>
          <w:rStyle w:val="Refdecomentario"/>
        </w:rPr>
        <w:annotationRef/>
      </w:r>
      <w:r w:rsidR="00C71993">
        <w:rPr>
          <w:sz w:val="26"/>
          <w:szCs w:val="26"/>
        </w:rPr>
        <w:t>Presenta los temas y subtemas en forma jerárquica y dependiente. Metodológicamente, se recomienda utilizar el sistema decimal, de números o letras, con las subdivisiones correspondientes.</w:t>
      </w:r>
    </w:p>
  </w:comment>
  <w:comment w:id="9" w:author="Elizabeth" w:date="2013-03-14T11:18:00Z" w:initials="E">
    <w:p w:rsidR="00135A27" w:rsidRDefault="00135A27">
      <w:pPr>
        <w:pStyle w:val="Textocomentario"/>
      </w:pPr>
      <w:r>
        <w:rPr>
          <w:rStyle w:val="Refdecomentario"/>
        </w:rPr>
        <w:annotationRef/>
      </w:r>
      <w:r w:rsidR="00486A52" w:rsidRPr="00486A52">
        <w:t>breve explicación de antecedentes locales, nacionales o internacionales de productos o partes similares. Este apartado debe incluir el planteamiento del problema.</w:t>
      </w:r>
    </w:p>
  </w:comment>
  <w:comment w:id="11" w:author="Elizabeth" w:date="2013-03-14T11:25:00Z" w:initials="E">
    <w:p w:rsidR="00A17959" w:rsidRDefault="00A17959">
      <w:pPr>
        <w:pStyle w:val="Textocomentario"/>
      </w:pPr>
      <w:r>
        <w:rPr>
          <w:rStyle w:val="Refdecomentario"/>
        </w:rPr>
        <w:annotationRef/>
      </w:r>
      <w:r w:rsidRPr="00A17959">
        <w:t>El objetivo debe responder a las preguntas "qué" y "para qué".  Los objetivos que se especifiquen han de ser congruentes entre sí.</w:t>
      </w:r>
    </w:p>
  </w:comment>
  <w:comment w:id="13" w:author="Elizabeth" w:date="2013-03-14T11:25:00Z" w:initials="E">
    <w:p w:rsidR="00A17959" w:rsidRDefault="00A17959">
      <w:pPr>
        <w:pStyle w:val="Textocomentario"/>
      </w:pPr>
      <w:r>
        <w:rPr>
          <w:rStyle w:val="Refdecomentario"/>
        </w:rPr>
        <w:annotationRef/>
      </w:r>
      <w:r w:rsidRPr="00A17959">
        <w:t>Es el enunciado claro y preciso de lo que se pretende alcanzar con el proyecto.</w:t>
      </w:r>
    </w:p>
  </w:comment>
  <w:comment w:id="15" w:author="Elizabeth" w:date="2013-03-14T11:27:00Z" w:initials="E">
    <w:p w:rsidR="00966930" w:rsidRDefault="00966930">
      <w:pPr>
        <w:pStyle w:val="Textocomentario"/>
      </w:pPr>
      <w:r>
        <w:rPr>
          <w:rStyle w:val="Refdecomentario"/>
        </w:rPr>
        <w:annotationRef/>
      </w:r>
      <w:r w:rsidRPr="00966930">
        <w:t>aspectos que se desea estudiar, o a los resultados intermedios que se espera obtener para dar respuesta</w:t>
      </w:r>
      <w:r>
        <w:t xml:space="preserve"> final al problema</w:t>
      </w:r>
    </w:p>
  </w:comment>
  <w:comment w:id="17" w:author="Elizabeth" w:date="2013-03-14T11:28:00Z" w:initials="E">
    <w:p w:rsidR="00966930" w:rsidRDefault="00966930">
      <w:pPr>
        <w:pStyle w:val="Textocomentario"/>
      </w:pPr>
      <w:r>
        <w:rPr>
          <w:rStyle w:val="Refdecomentario"/>
        </w:rPr>
        <w:annotationRef/>
      </w:r>
      <w:r w:rsidRPr="00966930">
        <w:t>describe la conveniencia del proyecto, quienes resultaran beneficiados, sector, población.</w:t>
      </w:r>
    </w:p>
  </w:comment>
  <w:comment w:id="19" w:author="Elizabeth" w:date="2013-03-14T11:35:00Z" w:initials="E">
    <w:p w:rsidR="00966930" w:rsidRDefault="00966930">
      <w:pPr>
        <w:pStyle w:val="Textocomentario"/>
      </w:pPr>
      <w:r>
        <w:rPr>
          <w:rStyle w:val="Refdecomentario"/>
        </w:rPr>
        <w:annotationRef/>
      </w:r>
      <w:r>
        <w:t xml:space="preserve">Describe aquí </w:t>
      </w:r>
      <w:r w:rsidRPr="00966930">
        <w:t>los principios científicos y tecno</w:t>
      </w:r>
      <w:r w:rsidR="000C253B">
        <w:t>lógicos en los que se sustenta t</w:t>
      </w:r>
      <w:r w:rsidRPr="00966930">
        <w:t>u propuesta, de manera concreta  temas, conceptos, procesos, métodos, fórmulas de asignaturas de los planes y</w:t>
      </w:r>
      <w:r w:rsidR="000C253B">
        <w:t xml:space="preserve"> programas de estudio. Consulta </w:t>
      </w:r>
      <w:r w:rsidRPr="00966930">
        <w:t xml:space="preserve"> las normas oficiales en las que se incluye el prototipo</w:t>
      </w:r>
      <w:r>
        <w:t>.</w:t>
      </w:r>
    </w:p>
    <w:p w:rsidR="00966930" w:rsidRDefault="00966930">
      <w:pPr>
        <w:pStyle w:val="Textocomentario"/>
      </w:pPr>
      <w:r>
        <w:t>NO USES COPIAR Y PEGAR DE INTERNET</w:t>
      </w:r>
    </w:p>
  </w:comment>
  <w:comment w:id="21" w:author="Elizabeth" w:date="2013-03-14T11:33:00Z" w:initials="E">
    <w:p w:rsidR="00135A27" w:rsidRDefault="00135A27">
      <w:pPr>
        <w:pStyle w:val="Textocomentario"/>
      </w:pPr>
      <w:r>
        <w:rPr>
          <w:rStyle w:val="Refdecomentario"/>
        </w:rPr>
        <w:annotationRef/>
      </w:r>
      <w:r>
        <w:t>S</w:t>
      </w:r>
      <w:r w:rsidR="00966930">
        <w:t xml:space="preserve">olo necesitas diferentes apartados en esta sección. Los subtítulos van en </w:t>
      </w:r>
      <w:r>
        <w:t>estilo Titulo 2</w:t>
      </w:r>
    </w:p>
  </w:comment>
  <w:comment w:id="24" w:author="Elizabeth" w:date="2013-03-14T11:35:00Z" w:initials="E">
    <w:p w:rsidR="000C253B" w:rsidRDefault="000C253B">
      <w:pPr>
        <w:pStyle w:val="Textocomentario"/>
      </w:pPr>
      <w:r>
        <w:rPr>
          <w:rStyle w:val="Refdecomentario"/>
        </w:rPr>
        <w:annotationRef/>
      </w:r>
      <w:r w:rsidRPr="000C253B">
        <w:t xml:space="preserve">Descripción  </w:t>
      </w:r>
      <w:r>
        <w:t>del proceso de construcción de t</w:t>
      </w:r>
      <w:r w:rsidRPr="000C253B">
        <w:t>u prototipo, incluyendo las características físicas (dimensiones, peso, infraestructura y/o condiciones ambientales, necesarias para su funcionamiento) u otras que así lo requiera el proyecto.</w:t>
      </w:r>
    </w:p>
  </w:comment>
  <w:comment w:id="25" w:author="Elizabeth" w:date="2013-05-03T12:12:00Z" w:initials="E">
    <w:p w:rsidR="000914D9" w:rsidRDefault="000914D9">
      <w:pPr>
        <w:pStyle w:val="Textocomentario"/>
      </w:pPr>
      <w:r>
        <w:rPr>
          <w:rStyle w:val="Refdecomentario"/>
        </w:rPr>
        <w:annotationRef/>
      </w:r>
      <w:r w:rsidR="000C253B">
        <w:t>Si vas a incluir tablas</w:t>
      </w:r>
      <w:r w:rsidR="00796FE5">
        <w:t xml:space="preserve">, insértales </w:t>
      </w:r>
      <w:r w:rsidR="000C253B">
        <w:t xml:space="preserve"> título u</w:t>
      </w:r>
      <w:r>
        <w:t>tiliza</w:t>
      </w:r>
      <w:r w:rsidR="000C253B">
        <w:t>ndo</w:t>
      </w:r>
      <w:r w:rsidR="00796FE5">
        <w:t xml:space="preserve"> en ese orden: </w:t>
      </w:r>
      <w:r w:rsidRPr="00796FE5">
        <w:rPr>
          <w:b/>
        </w:rPr>
        <w:t>Referencias, Insertar Título, Tabla</w:t>
      </w:r>
    </w:p>
  </w:comment>
  <w:comment w:id="27" w:author="Elizabeth" w:date="2013-03-14T11:40:00Z" w:initials="E">
    <w:p w:rsidR="000C253B" w:rsidRDefault="000C253B">
      <w:pPr>
        <w:pStyle w:val="Textocomentario"/>
      </w:pPr>
      <w:r>
        <w:rPr>
          <w:rStyle w:val="Refdecomentario"/>
        </w:rPr>
        <w:annotationRef/>
      </w:r>
      <w:r w:rsidRPr="000C253B">
        <w:t>La factibilidad técnica comprende el análisis y operaciones, así como de los materiales utilizados y todo lo relacionados con el diseño y el funcionamiento del prototipo  planteado.Factibilidad financiera es el análisis de los costos y gastos en que</w:t>
      </w:r>
      <w:r>
        <w:t xml:space="preserve"> </w:t>
      </w:r>
      <w:r w:rsidRPr="000C253B">
        <w:t>se incurrirá para la producción del prototipo.</w:t>
      </w:r>
    </w:p>
  </w:comment>
  <w:comment w:id="29" w:author="Elizabeth" w:date="2013-03-14T11:44:00Z" w:initials="E">
    <w:p w:rsidR="000C253B" w:rsidRDefault="000C253B">
      <w:pPr>
        <w:pStyle w:val="Textocomentario"/>
      </w:pPr>
      <w:r>
        <w:rPr>
          <w:rStyle w:val="Refdecomentario"/>
        </w:rPr>
        <w:annotationRef/>
      </w:r>
      <w:r w:rsidRPr="000C253B">
        <w:t>logros y beneficios que</w:t>
      </w:r>
      <w:r>
        <w:t xml:space="preserve"> tu prototipo aporta a la comunidad, </w:t>
      </w:r>
      <w:r w:rsidRPr="000C253B">
        <w:t xml:space="preserve">a la producción y/o procesos tecnológicos atendiendo  al </w:t>
      </w:r>
      <w:r>
        <w:t xml:space="preserve">  desarrollo sustentable  y tomando en </w:t>
      </w:r>
      <w:r w:rsidRPr="000C253B">
        <w:t>cuenta  los posibles impactos (positivos y negativos) que su propuesta tendría en el medio ambiente desde elección de materiales, materia prima, durante el proceso de elaboración y del producto una vez lanzado al mercado.  C</w:t>
      </w:r>
      <w:r>
        <w:t xml:space="preserve">uida que  no atente contra el ambiente ni </w:t>
      </w:r>
      <w:r w:rsidRPr="000C253B">
        <w:t xml:space="preserve"> la calidad de vida.</w:t>
      </w:r>
    </w:p>
  </w:comment>
  <w:comment w:id="31" w:author="Elizabeth" w:date="2013-03-14T11:46:00Z" w:initials="E">
    <w:p w:rsidR="005F5024" w:rsidRDefault="005F5024">
      <w:pPr>
        <w:pStyle w:val="Textocomentario"/>
      </w:pPr>
      <w:r>
        <w:rPr>
          <w:rStyle w:val="Refdecomentario"/>
        </w:rPr>
        <w:annotationRef/>
      </w:r>
      <w:r>
        <w:t xml:space="preserve">Describe </w:t>
      </w:r>
      <w:r w:rsidRPr="005F5024">
        <w:t>las mejoras al diseño de un producto  y/o proceso ya existente para incrementar su eficiencia u otro rasgo sustancial o bien se trate de un prototipo totalmente innovador.</w:t>
      </w:r>
    </w:p>
  </w:comment>
  <w:comment w:id="33" w:author="Elizabeth" w:date="2013-03-14T11:47:00Z" w:initials="E">
    <w:p w:rsidR="005F5024" w:rsidRDefault="005F5024">
      <w:pPr>
        <w:pStyle w:val="Textocomentario"/>
      </w:pPr>
      <w:r>
        <w:rPr>
          <w:rStyle w:val="Refdecomentario"/>
        </w:rPr>
        <w:annotationRef/>
      </w:r>
      <w:r w:rsidRPr="005F5024">
        <w:t>pruebas para verificar el</w:t>
      </w:r>
      <w:r>
        <w:t xml:space="preserve"> funcionamiento óptimo</w:t>
      </w:r>
    </w:p>
  </w:comment>
  <w:comment w:id="35" w:author="Elizabeth" w:date="2013-03-14T11:49:00Z" w:initials="E">
    <w:p w:rsidR="005F5024" w:rsidRDefault="005F5024">
      <w:pPr>
        <w:pStyle w:val="Textocomentario"/>
      </w:pPr>
      <w:r>
        <w:rPr>
          <w:rStyle w:val="Refdecomentario"/>
        </w:rPr>
        <w:annotationRef/>
      </w:r>
      <w:r>
        <w:t xml:space="preserve">MUY IMPORTANTE. Incluye </w:t>
      </w:r>
      <w:r w:rsidRPr="005F5024">
        <w:t>hallazgos o resultados obtenidos; estos se muestran generalmente por medio de tablas, planos, gráficas y se incluyen solo los de mayor importancia.</w:t>
      </w:r>
      <w:r>
        <w:t xml:space="preserve"> Compara lo</w:t>
      </w:r>
      <w:r w:rsidRPr="005F5024">
        <w:t>s resultados de</w:t>
      </w:r>
      <w:r>
        <w:t xml:space="preserve"> tu</w:t>
      </w:r>
      <w:r w:rsidRPr="005F5024">
        <w:t xml:space="preserve"> estudio con otros obtenidos en condiciones similares.</w:t>
      </w:r>
    </w:p>
  </w:comment>
  <w:comment w:id="37" w:author="Elizabeth" w:date="2013-03-14T11:51:00Z" w:initials="E">
    <w:p w:rsidR="005F5024" w:rsidRDefault="005F5024">
      <w:pPr>
        <w:pStyle w:val="Textocomentario"/>
      </w:pPr>
      <w:r>
        <w:rPr>
          <w:rStyle w:val="Refdecomentario"/>
        </w:rPr>
        <w:annotationRef/>
      </w:r>
      <w:r>
        <w:t xml:space="preserve">Puntualiza </w:t>
      </w:r>
      <w:r w:rsidRPr="005F5024">
        <w:t xml:space="preserve">en qué medida se cumplieron los objetivos y si fue resuelto o no el problema, </w:t>
      </w:r>
      <w:r>
        <w:t xml:space="preserve">las </w:t>
      </w:r>
      <w:r w:rsidRPr="005F5024">
        <w:t>dificultad</w:t>
      </w:r>
      <w:r>
        <w:t xml:space="preserve">es u obstáculos encontrados y </w:t>
      </w:r>
      <w:r w:rsidRPr="005F5024">
        <w:t xml:space="preserve"> las propuestas de mejora.   Deben ser específicas, concretas y sencillas.</w:t>
      </w:r>
    </w:p>
  </w:comment>
  <w:comment w:id="39" w:author="Elizabeth" w:date="2013-03-14T11:52:00Z" w:initials="E">
    <w:p w:rsidR="0050322C" w:rsidRDefault="0050322C">
      <w:pPr>
        <w:pStyle w:val="Textocomentario"/>
      </w:pPr>
      <w:r>
        <w:rPr>
          <w:rStyle w:val="Refdecomentario"/>
        </w:rPr>
        <w:annotationRef/>
      </w:r>
      <w:r>
        <w:t xml:space="preserve"> </w:t>
      </w:r>
      <w:r w:rsidR="005F5024" w:rsidRPr="005F5024">
        <w:t>Cita de libros, artículos,  reseñas y  textos</w:t>
      </w:r>
      <w:r w:rsidR="005F5024">
        <w:t xml:space="preserve"> </w:t>
      </w:r>
      <w:r w:rsidR="005F5024" w:rsidRPr="005F5024">
        <w:t>De acuerdo con las Normas</w:t>
      </w:r>
      <w:r w:rsidR="005F5024">
        <w:t xml:space="preserve"> APA</w:t>
      </w:r>
    </w:p>
  </w:comment>
  <w:comment w:id="41" w:author="Elizabeth" w:date="2013-03-14T11:53:00Z" w:initials="E">
    <w:p w:rsidR="005F5024" w:rsidRDefault="005F5024">
      <w:pPr>
        <w:pStyle w:val="Textocomentario"/>
      </w:pPr>
      <w:r>
        <w:rPr>
          <w:rStyle w:val="Refdecomentario"/>
        </w:rPr>
        <w:annotationRef/>
      </w:r>
      <w:r w:rsidRPr="005F5024">
        <w:t>Fotografías secuenciales durante el proceso de elaboración  del prototipo.  Incluir nota al pie de las imágenes. (Mínimo 5</w:t>
      </w:r>
      <w:r>
        <w:t xml:space="preserve"> y máximo 10)</w:t>
      </w:r>
    </w:p>
  </w:comment>
  <w:comment w:id="43" w:author="Elizabeth" w:date="2013-03-14T12:00:00Z" w:initials="E">
    <w:p w:rsidR="000914D9" w:rsidRDefault="000914D9" w:rsidP="000914D9">
      <w:pPr>
        <w:pStyle w:val="Textocomentario"/>
      </w:pPr>
      <w:r>
        <w:rPr>
          <w:rStyle w:val="Refdecomentario"/>
        </w:rPr>
        <w:annotationRef/>
      </w:r>
      <w:r w:rsidR="0069198D">
        <w:t>Describe que muestra cada fotografía. Divide en subsecciones si  lo</w:t>
      </w:r>
      <w:r>
        <w:t xml:space="preserve"> necesitas, estilo Titulo 2</w:t>
      </w:r>
    </w:p>
  </w:comment>
  <w:comment w:id="44" w:author="Elizabeth" w:date="2013-05-03T12:14:00Z" w:initials="E">
    <w:p w:rsidR="00563797" w:rsidRPr="00796FE5" w:rsidRDefault="00563797">
      <w:pPr>
        <w:pStyle w:val="Textocomentario"/>
        <w:rPr>
          <w:b/>
        </w:rPr>
      </w:pPr>
      <w:r>
        <w:rPr>
          <w:rStyle w:val="Refdecomentario"/>
        </w:rPr>
        <w:annotationRef/>
      </w:r>
      <w:r>
        <w:t>Las figura se titulan al pie, es decir debajo de ellas.  Usa</w:t>
      </w:r>
      <w:r w:rsidR="00796FE5">
        <w:t xml:space="preserve"> en ese orden  las instrucciones : </w:t>
      </w:r>
      <w:r>
        <w:t xml:space="preserve"> </w:t>
      </w:r>
      <w:r w:rsidRPr="00796FE5">
        <w:rPr>
          <w:b/>
        </w:rPr>
        <w:t>Referencias, Insertar título, Figura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F52" w:rsidRDefault="00677F52" w:rsidP="00633BE8">
      <w:pPr>
        <w:spacing w:after="0" w:line="240" w:lineRule="auto"/>
      </w:pPr>
      <w:r>
        <w:separator/>
      </w:r>
    </w:p>
  </w:endnote>
  <w:endnote w:type="continuationSeparator" w:id="0">
    <w:p w:rsidR="00677F52" w:rsidRDefault="00677F52" w:rsidP="0063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85985"/>
      <w:docPartObj>
        <w:docPartGallery w:val="Page Numbers (Bottom of Page)"/>
        <w:docPartUnique/>
      </w:docPartObj>
    </w:sdtPr>
    <w:sdtEndPr/>
    <w:sdtContent>
      <w:p w:rsidR="003D3B46" w:rsidRDefault="006E4E5D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B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3B46" w:rsidRDefault="003D3B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F52" w:rsidRDefault="00677F52" w:rsidP="00633BE8">
      <w:pPr>
        <w:spacing w:after="0" w:line="240" w:lineRule="auto"/>
      </w:pPr>
      <w:r>
        <w:separator/>
      </w:r>
    </w:p>
  </w:footnote>
  <w:footnote w:type="continuationSeparator" w:id="0">
    <w:p w:rsidR="00677F52" w:rsidRDefault="00677F52" w:rsidP="00633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E3845"/>
    <w:multiLevelType w:val="hybridMultilevel"/>
    <w:tmpl w:val="FA46FA8A"/>
    <w:lvl w:ilvl="0" w:tplc="767872F2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F04FB"/>
    <w:multiLevelType w:val="hybridMultilevel"/>
    <w:tmpl w:val="5C92B2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275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320DC2"/>
    <w:multiLevelType w:val="hybridMultilevel"/>
    <w:tmpl w:val="0AA0E18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D62DD"/>
    <w:multiLevelType w:val="hybridMultilevel"/>
    <w:tmpl w:val="EB76CD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44D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FB6C82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446B0C8C"/>
    <w:multiLevelType w:val="hybridMultilevel"/>
    <w:tmpl w:val="096826A0"/>
    <w:lvl w:ilvl="0" w:tplc="2D0A5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B0D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02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B44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C67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027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FEF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E2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B22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4A62CD8"/>
    <w:multiLevelType w:val="hybridMultilevel"/>
    <w:tmpl w:val="1CCAE3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261B6"/>
    <w:multiLevelType w:val="hybridMultilevel"/>
    <w:tmpl w:val="986E2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850E80"/>
    <w:multiLevelType w:val="hybridMultilevel"/>
    <w:tmpl w:val="176831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7D375E"/>
    <w:multiLevelType w:val="hybridMultilevel"/>
    <w:tmpl w:val="A2C8829E"/>
    <w:lvl w:ilvl="0" w:tplc="7744D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EB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BC2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D0B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02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92B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683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AF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48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1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  <w:num w:numId="11">
    <w:abstractNumId w:val="5"/>
  </w:num>
  <w:num w:numId="12">
    <w:abstractNumId w:val="6"/>
  </w:num>
  <w:num w:numId="13">
    <w:abstractNumId w:val="6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B8"/>
    <w:rsid w:val="00001123"/>
    <w:rsid w:val="00020FCA"/>
    <w:rsid w:val="00024FD2"/>
    <w:rsid w:val="00062A74"/>
    <w:rsid w:val="00065787"/>
    <w:rsid w:val="00072AEE"/>
    <w:rsid w:val="00080BB2"/>
    <w:rsid w:val="000914D9"/>
    <w:rsid w:val="000B02B5"/>
    <w:rsid w:val="000C253B"/>
    <w:rsid w:val="000F7C81"/>
    <w:rsid w:val="00122EBB"/>
    <w:rsid w:val="00135A27"/>
    <w:rsid w:val="001373BF"/>
    <w:rsid w:val="00152346"/>
    <w:rsid w:val="0016180C"/>
    <w:rsid w:val="00171B8D"/>
    <w:rsid w:val="00181D27"/>
    <w:rsid w:val="001861E9"/>
    <w:rsid w:val="001B0F3A"/>
    <w:rsid w:val="001D745A"/>
    <w:rsid w:val="001F6BE8"/>
    <w:rsid w:val="00217A26"/>
    <w:rsid w:val="00220614"/>
    <w:rsid w:val="0022539B"/>
    <w:rsid w:val="00233B29"/>
    <w:rsid w:val="00240D01"/>
    <w:rsid w:val="00244B97"/>
    <w:rsid w:val="002817D8"/>
    <w:rsid w:val="00293B52"/>
    <w:rsid w:val="002A5F51"/>
    <w:rsid w:val="002E0D9D"/>
    <w:rsid w:val="002E34EA"/>
    <w:rsid w:val="002F5C2F"/>
    <w:rsid w:val="00324506"/>
    <w:rsid w:val="00371D0D"/>
    <w:rsid w:val="003D3B46"/>
    <w:rsid w:val="003D3F7B"/>
    <w:rsid w:val="003D61EE"/>
    <w:rsid w:val="003F4DE8"/>
    <w:rsid w:val="004016B2"/>
    <w:rsid w:val="004162F5"/>
    <w:rsid w:val="00417840"/>
    <w:rsid w:val="00420D1E"/>
    <w:rsid w:val="0042427A"/>
    <w:rsid w:val="00447A04"/>
    <w:rsid w:val="00486A52"/>
    <w:rsid w:val="004C1115"/>
    <w:rsid w:val="004C11AC"/>
    <w:rsid w:val="0050322C"/>
    <w:rsid w:val="005351E9"/>
    <w:rsid w:val="00563797"/>
    <w:rsid w:val="00576156"/>
    <w:rsid w:val="00592DA1"/>
    <w:rsid w:val="005957BC"/>
    <w:rsid w:val="005B4F5B"/>
    <w:rsid w:val="005B5BA6"/>
    <w:rsid w:val="005F4F33"/>
    <w:rsid w:val="005F5024"/>
    <w:rsid w:val="00601009"/>
    <w:rsid w:val="00612271"/>
    <w:rsid w:val="00613B7C"/>
    <w:rsid w:val="00633BE8"/>
    <w:rsid w:val="00643149"/>
    <w:rsid w:val="00646321"/>
    <w:rsid w:val="00660E8E"/>
    <w:rsid w:val="006700C0"/>
    <w:rsid w:val="00677F52"/>
    <w:rsid w:val="0069198D"/>
    <w:rsid w:val="006C6899"/>
    <w:rsid w:val="006D3B90"/>
    <w:rsid w:val="006E4E5D"/>
    <w:rsid w:val="00705275"/>
    <w:rsid w:val="00711C00"/>
    <w:rsid w:val="00726E6E"/>
    <w:rsid w:val="00764D48"/>
    <w:rsid w:val="00772DC3"/>
    <w:rsid w:val="00796FE5"/>
    <w:rsid w:val="007A4514"/>
    <w:rsid w:val="007F5AE5"/>
    <w:rsid w:val="00803D71"/>
    <w:rsid w:val="00826088"/>
    <w:rsid w:val="00835AC4"/>
    <w:rsid w:val="00845B76"/>
    <w:rsid w:val="008B4B40"/>
    <w:rsid w:val="008F1DCF"/>
    <w:rsid w:val="009064B2"/>
    <w:rsid w:val="009351F4"/>
    <w:rsid w:val="00954717"/>
    <w:rsid w:val="00963873"/>
    <w:rsid w:val="00966930"/>
    <w:rsid w:val="00980919"/>
    <w:rsid w:val="00986947"/>
    <w:rsid w:val="009D305D"/>
    <w:rsid w:val="00A17959"/>
    <w:rsid w:val="00A2085E"/>
    <w:rsid w:val="00A505EE"/>
    <w:rsid w:val="00A76935"/>
    <w:rsid w:val="00AA374D"/>
    <w:rsid w:val="00AC2C87"/>
    <w:rsid w:val="00AC7606"/>
    <w:rsid w:val="00AF6DAA"/>
    <w:rsid w:val="00B028B8"/>
    <w:rsid w:val="00B0680A"/>
    <w:rsid w:val="00B3038B"/>
    <w:rsid w:val="00B367BB"/>
    <w:rsid w:val="00B75B59"/>
    <w:rsid w:val="00B75D6A"/>
    <w:rsid w:val="00B81566"/>
    <w:rsid w:val="00B96D2E"/>
    <w:rsid w:val="00BE0830"/>
    <w:rsid w:val="00BF4407"/>
    <w:rsid w:val="00BF501D"/>
    <w:rsid w:val="00C137FE"/>
    <w:rsid w:val="00C26337"/>
    <w:rsid w:val="00C71993"/>
    <w:rsid w:val="00CA1CE3"/>
    <w:rsid w:val="00CC67FC"/>
    <w:rsid w:val="00CE3AAE"/>
    <w:rsid w:val="00CF53D7"/>
    <w:rsid w:val="00D02FEF"/>
    <w:rsid w:val="00D121AC"/>
    <w:rsid w:val="00D148BE"/>
    <w:rsid w:val="00D31964"/>
    <w:rsid w:val="00D57416"/>
    <w:rsid w:val="00D60D1E"/>
    <w:rsid w:val="00D626FB"/>
    <w:rsid w:val="00D6695E"/>
    <w:rsid w:val="00D7324E"/>
    <w:rsid w:val="00D73FA1"/>
    <w:rsid w:val="00DB6D41"/>
    <w:rsid w:val="00DC6869"/>
    <w:rsid w:val="00DE2C5E"/>
    <w:rsid w:val="00DE454C"/>
    <w:rsid w:val="00E0517C"/>
    <w:rsid w:val="00E170CE"/>
    <w:rsid w:val="00E23D63"/>
    <w:rsid w:val="00E40795"/>
    <w:rsid w:val="00E52FDC"/>
    <w:rsid w:val="00E823AC"/>
    <w:rsid w:val="00E977E2"/>
    <w:rsid w:val="00EA7DBB"/>
    <w:rsid w:val="00EB17CF"/>
    <w:rsid w:val="00EB34E8"/>
    <w:rsid w:val="00EC1299"/>
    <w:rsid w:val="00EF1BBC"/>
    <w:rsid w:val="00F05092"/>
    <w:rsid w:val="00F1289F"/>
    <w:rsid w:val="00F20B33"/>
    <w:rsid w:val="00F25B31"/>
    <w:rsid w:val="00F30566"/>
    <w:rsid w:val="00F32A43"/>
    <w:rsid w:val="00F920AD"/>
    <w:rsid w:val="00FA361F"/>
    <w:rsid w:val="00FA46B4"/>
    <w:rsid w:val="00FA48EE"/>
    <w:rsid w:val="00FC0FB8"/>
    <w:rsid w:val="00FC16D6"/>
    <w:rsid w:val="00FC5DAA"/>
    <w:rsid w:val="00FE2207"/>
    <w:rsid w:val="00FF1D89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BE8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86A52"/>
    <w:pPr>
      <w:keepNext/>
      <w:keepLines/>
      <w:numPr>
        <w:numId w:val="12"/>
      </w:numPr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5C2F"/>
    <w:pPr>
      <w:keepNext/>
      <w:keepLines/>
      <w:numPr>
        <w:ilvl w:val="1"/>
        <w:numId w:val="1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6A5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6A52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6A5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6A5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6A5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6A5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6A5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1">
    <w:name w:val="Lista clara1"/>
    <w:basedOn w:val="Tablanormal"/>
    <w:uiPriority w:val="61"/>
    <w:rsid w:val="00726E6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16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62F5"/>
    <w:rPr>
      <w:rFonts w:ascii="Tahoma" w:hAnsi="Tahoma" w:cs="Tahoma"/>
      <w:sz w:val="16"/>
      <w:szCs w:val="16"/>
    </w:rPr>
  </w:style>
  <w:style w:type="table" w:styleId="Sombreadoclaro-nfasis5">
    <w:name w:val="Light Shading Accent 5"/>
    <w:basedOn w:val="Tablanormal"/>
    <w:uiPriority w:val="60"/>
    <w:rsid w:val="00D66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576156"/>
    <w:pPr>
      <w:ind w:left="720"/>
      <w:contextualSpacing/>
    </w:pPr>
  </w:style>
  <w:style w:type="paragraph" w:styleId="Sinespaciado">
    <w:name w:val="No Spacing"/>
    <w:uiPriority w:val="1"/>
    <w:qFormat/>
    <w:rsid w:val="00371D0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86A52"/>
    <w:rPr>
      <w:rFonts w:ascii="Arial" w:eastAsiaTheme="majorEastAsia" w:hAnsi="Arial" w:cstheme="majorBidi"/>
      <w:b/>
      <w:bCs/>
      <w:sz w:val="24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33BE8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633BE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3BE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33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BE8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633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BE8"/>
    <w:rPr>
      <w:rFonts w:ascii="Arial" w:hAnsi="Arial"/>
    </w:rPr>
  </w:style>
  <w:style w:type="character" w:customStyle="1" w:styleId="st">
    <w:name w:val="st"/>
    <w:basedOn w:val="Fuentedeprrafopredeter"/>
    <w:rsid w:val="001D745A"/>
  </w:style>
  <w:style w:type="character" w:styleId="nfasis">
    <w:name w:val="Emphasis"/>
    <w:basedOn w:val="Fuentedeprrafopredeter"/>
    <w:uiPriority w:val="20"/>
    <w:qFormat/>
    <w:rsid w:val="001D745A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2F5C2F"/>
    <w:rPr>
      <w:rFonts w:ascii="Arial" w:eastAsiaTheme="majorEastAsia" w:hAnsi="Arial" w:cstheme="majorBidi"/>
      <w:b/>
      <w:bCs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F5C2F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135A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5A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5A27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5A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5A27"/>
    <w:rPr>
      <w:rFonts w:ascii="Arial" w:hAnsi="Arial"/>
      <w:b/>
      <w:bCs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796FE5"/>
    <w:pPr>
      <w:spacing w:line="240" w:lineRule="auto"/>
      <w:jc w:val="center"/>
    </w:pPr>
    <w:rPr>
      <w:b/>
      <w:b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D626FB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86A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6A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6A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6A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6A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6A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6A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uiPriority w:val="59"/>
    <w:rsid w:val="00845B7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BE8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86A52"/>
    <w:pPr>
      <w:keepNext/>
      <w:keepLines/>
      <w:numPr>
        <w:numId w:val="12"/>
      </w:numPr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5C2F"/>
    <w:pPr>
      <w:keepNext/>
      <w:keepLines/>
      <w:numPr>
        <w:ilvl w:val="1"/>
        <w:numId w:val="1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6A5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6A52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6A5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6A5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6A5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6A5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6A5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1">
    <w:name w:val="Lista clara1"/>
    <w:basedOn w:val="Tablanormal"/>
    <w:uiPriority w:val="61"/>
    <w:rsid w:val="00726E6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16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62F5"/>
    <w:rPr>
      <w:rFonts w:ascii="Tahoma" w:hAnsi="Tahoma" w:cs="Tahoma"/>
      <w:sz w:val="16"/>
      <w:szCs w:val="16"/>
    </w:rPr>
  </w:style>
  <w:style w:type="table" w:styleId="Sombreadoclaro-nfasis5">
    <w:name w:val="Light Shading Accent 5"/>
    <w:basedOn w:val="Tablanormal"/>
    <w:uiPriority w:val="60"/>
    <w:rsid w:val="00D66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576156"/>
    <w:pPr>
      <w:ind w:left="720"/>
      <w:contextualSpacing/>
    </w:pPr>
  </w:style>
  <w:style w:type="paragraph" w:styleId="Sinespaciado">
    <w:name w:val="No Spacing"/>
    <w:uiPriority w:val="1"/>
    <w:qFormat/>
    <w:rsid w:val="00371D0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86A52"/>
    <w:rPr>
      <w:rFonts w:ascii="Arial" w:eastAsiaTheme="majorEastAsia" w:hAnsi="Arial" w:cstheme="majorBidi"/>
      <w:b/>
      <w:bCs/>
      <w:sz w:val="24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33BE8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633BE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3BE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33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BE8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633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BE8"/>
    <w:rPr>
      <w:rFonts w:ascii="Arial" w:hAnsi="Arial"/>
    </w:rPr>
  </w:style>
  <w:style w:type="character" w:customStyle="1" w:styleId="st">
    <w:name w:val="st"/>
    <w:basedOn w:val="Fuentedeprrafopredeter"/>
    <w:rsid w:val="001D745A"/>
  </w:style>
  <w:style w:type="character" w:styleId="nfasis">
    <w:name w:val="Emphasis"/>
    <w:basedOn w:val="Fuentedeprrafopredeter"/>
    <w:uiPriority w:val="20"/>
    <w:qFormat/>
    <w:rsid w:val="001D745A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2F5C2F"/>
    <w:rPr>
      <w:rFonts w:ascii="Arial" w:eastAsiaTheme="majorEastAsia" w:hAnsi="Arial" w:cstheme="majorBidi"/>
      <w:b/>
      <w:bCs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F5C2F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135A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5A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5A27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5A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5A27"/>
    <w:rPr>
      <w:rFonts w:ascii="Arial" w:hAnsi="Arial"/>
      <w:b/>
      <w:bCs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796FE5"/>
    <w:pPr>
      <w:spacing w:line="240" w:lineRule="auto"/>
      <w:jc w:val="center"/>
    </w:pPr>
    <w:rPr>
      <w:b/>
      <w:b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D626FB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86A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6A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6A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6A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6A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6A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6A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uiPriority w:val="59"/>
    <w:rsid w:val="00845B7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8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20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IPN\Espejo%20febrero%207%20Lap\Prototipos\Prototipos%202012\Plantilla%20Prototipos%2020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E65CB-549F-4C27-B9B3-A748BDF28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Prototipos 2011.dotx</Template>
  <TotalTime>1</TotalTime>
  <Pages>6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L.I.A. Javier Carrillo Rodríguez</cp:lastModifiedBy>
  <cp:revision>2</cp:revision>
  <dcterms:created xsi:type="dcterms:W3CDTF">2016-04-15T13:49:00Z</dcterms:created>
  <dcterms:modified xsi:type="dcterms:W3CDTF">2016-04-15T13:49:00Z</dcterms:modified>
</cp:coreProperties>
</file>